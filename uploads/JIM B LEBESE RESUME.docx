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97119952" w:displacedByCustomXml="next"/>
    <w:sdt>
      <w:sdtPr>
        <w:id w:val="876659830"/>
      </w:sdtPr>
      <w:sdtEndPr>
        <w:rPr>
          <w:rStyle w:val="Hyperlink"/>
          <w:color w:val="28245A"/>
          <w:sz w:val="20"/>
          <w:szCs w:val="20"/>
          <w:u w:val="single"/>
          <w:lang w:val="pl-PL"/>
        </w:rPr>
      </w:sdtEndPr>
      <w:sdtContent>
        <w:p w14:paraId="2BC177F3" w14:textId="712B3716" w:rsidR="00640D87" w:rsidRDefault="00000000">
          <w:pPr>
            <w:rPr>
              <w:rStyle w:val="Hyperlink"/>
              <w:color w:val="auto"/>
              <w:u w:val="none"/>
            </w:rPr>
          </w:pPr>
          <w:r>
            <w:rPr>
              <w:noProof/>
              <w:lang w:val="en-ZA" w:eastAsia="en-ZA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2F3727D" wp14:editId="507BE267">
                    <wp:simplePos x="0" y="0"/>
                    <wp:positionH relativeFrom="page">
                      <wp:posOffset>2802890</wp:posOffset>
                    </wp:positionH>
                    <wp:positionV relativeFrom="paragraph">
                      <wp:posOffset>-464185</wp:posOffset>
                    </wp:positionV>
                    <wp:extent cx="2190750" cy="2667000"/>
                    <wp:effectExtent l="0" t="0" r="0" b="0"/>
                    <wp:wrapNone/>
                    <wp:docPr id="23" name="Prostokąt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190750" cy="2667000"/>
                            </a:xfrm>
                            <a:prstGeom prst="rect">
                              <a:avLst/>
                            </a:prstGeom>
                            <a:solidFill>
                              <a:srgbClr val="40748E">
                                <a:alpha val="50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1D03582F" id="Prostokąt 2" o:spid="_x0000_s1026" style="position:absolute;margin-left:220.7pt;margin-top:-36.55pt;width:172.5pt;height:210pt;z-index:251662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" fillcolor="#40748e" stroked="f" strokeweight="1pt">
                    <v:fill opacity="32896f"/>
                    <w10:wrap anchorx="page"/>
                  </v:rect>
                </w:pict>
              </mc:Fallback>
            </mc:AlternateContent>
          </w:r>
          <w:r>
            <w:rPr>
              <w:noProof/>
              <w:lang w:val="en-ZA" w:eastAsia="en-ZA"/>
            </w:rPr>
            <mc:AlternateContent>
              <mc:Choice Requires="wps">
                <w:drawing>
                  <wp:anchor distT="0" distB="0" distL="114300" distR="114300" simplePos="0" relativeHeight="251655168" behindDoc="0" locked="0" layoutInCell="1" allowOverlap="1" wp14:anchorId="3BA95DB7" wp14:editId="62D0298F">
                    <wp:simplePos x="0" y="0"/>
                    <wp:positionH relativeFrom="page">
                      <wp:posOffset>4936490</wp:posOffset>
                    </wp:positionH>
                    <wp:positionV relativeFrom="paragraph">
                      <wp:posOffset>-461645</wp:posOffset>
                    </wp:positionV>
                    <wp:extent cx="2803525" cy="2667000"/>
                    <wp:effectExtent l="0" t="0" r="0" b="0"/>
                    <wp:wrapNone/>
                    <wp:docPr id="24" name="Prostokąt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03525" cy="2667000"/>
                            </a:xfrm>
                            <a:prstGeom prst="rect">
                              <a:avLst/>
                            </a:prstGeom>
                            <a:blipFill>
                              <a:blip r:embed="rId8"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3512CF6" w14:textId="77777777" w:rsidR="00640D87" w:rsidRDefault="00000000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114300" distR="114300" wp14:anchorId="27BD47A2" wp14:editId="1A8CE941">
                                      <wp:extent cx="2736215" cy="2736215"/>
                                      <wp:effectExtent l="0" t="0" r="6985" b="6985"/>
                                      <wp:docPr id="141134663" name="Picture 14113466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Picture 1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9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 rot="5400000">
                                                <a:off x="0" y="0"/>
                                                <a:ext cx="2736215" cy="273621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3BA95DB7" id="Prostokąt 2" o:spid="_x0000_s1026" style="position:absolute;margin-left:388.7pt;margin-top:-36.35pt;width:220.75pt;height:210pt;z-index:251655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" stroked="f" strokeweight="1pt">
                    <v:fill r:id="rId10" o:title="" recolor="t" rotate="t" type="frame"/>
                    <v:textbox>
                      <w:txbxContent>
                        <w:p w14:paraId="13512CF6" w14:textId="77777777" w:rsidR="00640D87" w:rsidRDefault="00000000">
                          <w:r>
                            <w:rPr>
                              <w:noProof/>
                            </w:rPr>
                            <w:drawing>
                              <wp:inline distT="0" distB="0" distL="114300" distR="114300" wp14:anchorId="27BD47A2" wp14:editId="1A8CE941">
                                <wp:extent cx="2736215" cy="2736215"/>
                                <wp:effectExtent l="0" t="0" r="6985" b="6985"/>
                                <wp:docPr id="141134663" name="Picture 14113466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1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 rot="5400000">
                                          <a:off x="0" y="0"/>
                                          <a:ext cx="2736215" cy="273621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page"/>
                  </v:rect>
                </w:pict>
              </mc:Fallback>
            </mc:AlternateContent>
          </w:r>
          <w:r>
            <w:rPr>
              <w:noProof/>
              <w:lang w:val="en-ZA" w:eastAsia="en-ZA"/>
            </w:rPr>
            <mc:AlternateContent>
              <mc:Choice Requires="wpg">
                <w:drawing>
                  <wp:anchor distT="0" distB="0" distL="114300" distR="114300" simplePos="0" relativeHeight="251640832" behindDoc="0" locked="0" layoutInCell="1" allowOverlap="1" wp14:anchorId="37711215" wp14:editId="27D6AF38">
                    <wp:simplePos x="0" y="0"/>
                    <wp:positionH relativeFrom="column">
                      <wp:posOffset>-5556250</wp:posOffset>
                    </wp:positionH>
                    <wp:positionV relativeFrom="paragraph">
                      <wp:posOffset>-484505</wp:posOffset>
                    </wp:positionV>
                    <wp:extent cx="2867025" cy="14791690"/>
                    <wp:effectExtent l="0" t="0" r="9525" b="0"/>
                    <wp:wrapNone/>
                    <wp:docPr id="27" name="Group 2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867025" cy="14791690"/>
                              <a:chOff x="0" y="0"/>
                              <a:chExt cx="2867025" cy="14791690"/>
                            </a:xfrm>
                          </wpg:grpSpPr>
                          <wps:wsp>
                            <wps:cNvPr id="29" name="Prostokąt 1"/>
                            <wps:cNvSpPr/>
                            <wps:spPr>
                              <a:xfrm>
                                <a:off x="0" y="0"/>
                                <a:ext cx="2867025" cy="147916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0748E">
                                  <a:alpha val="50000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30" name="Prostokąt 2"/>
                            <wps:cNvSpPr/>
                            <wps:spPr>
                              <a:xfrm>
                                <a:off x="63500" y="0"/>
                                <a:ext cx="2432050" cy="164534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1"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63E151A0" id="Group 27" o:spid="_x0000_s1026" style="position:absolute;margin-left:-437.5pt;margin-top:-38.15pt;width:225.75pt;height:1164.7pt;z-index:251640832" coordsize="28670,1479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">
                    <v:rect id="Prostokąt 1" o:spid="_x0000_s1027" style="position:absolute;width:28670;height:1479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" fillcolor="#40748e" stroked="f" strokeweight="1pt">
                      <v:fill opacity="32896f"/>
                    </v:rect>
                    <v:rect id="Prostokąt 2" o:spid="_x0000_s1028" style="position:absolute;left:635;width:24320;height:164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" stroked="f" strokeweight="1pt">
                      <v:fill r:id="rId12" o:title="" recolor="t" rotate="t" type="frame"/>
                    </v:rect>
                  </v:group>
                </w:pict>
              </mc:Fallback>
            </mc:AlternateContent>
          </w:r>
          <w:r>
            <w:rPr>
              <w:noProof/>
              <w:lang w:val="en-ZA" w:eastAsia="en-ZA"/>
            </w:rPr>
            <mc:AlternateContent>
              <mc:Choice Requires="wps">
                <w:drawing>
                  <wp:anchor distT="45720" distB="45720" distL="114300" distR="114300" simplePos="0" relativeHeight="251685888" behindDoc="0" locked="0" layoutInCell="1" allowOverlap="1" wp14:anchorId="3FD99244" wp14:editId="18CD1418">
                    <wp:simplePos x="0" y="0"/>
                    <wp:positionH relativeFrom="column">
                      <wp:posOffset>-317500</wp:posOffset>
                    </wp:positionH>
                    <wp:positionV relativeFrom="paragraph">
                      <wp:posOffset>317500</wp:posOffset>
                    </wp:positionV>
                    <wp:extent cx="5238750" cy="800100"/>
                    <wp:effectExtent l="0" t="0" r="0" b="0"/>
                    <wp:wrapSquare wrapText="bothSides"/>
                    <wp:docPr id="32" name="Pole tekstow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38750" cy="8001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</a:ln>
                          </wps:spPr>
                          <wps:txbx>
                            <w:txbxContent>
                              <w:p w14:paraId="46F0A7AC" w14:textId="77777777" w:rsidR="00640D87" w:rsidRDefault="00000000">
                                <w:pPr>
                                  <w:rPr>
                                    <w:rFonts w:ascii="Arial Black" w:hAnsi="Arial Black"/>
                                    <w:color w:val="FFFFFF" w:themeColor="background1"/>
                                    <w:sz w:val="96"/>
                                    <w:szCs w:val="96"/>
                                    <w:lang w:val="pl-PL"/>
                                  </w:rPr>
                                </w:pPr>
                                <w:r>
                                  <w:rPr>
                                    <w:rFonts w:ascii="Arial Black" w:hAnsi="Arial Black"/>
                                    <w:color w:val="FFFFFF" w:themeColor="background1"/>
                                    <w:sz w:val="96"/>
                                    <w:szCs w:val="96"/>
                                    <w:lang w:val="pl-PL"/>
                                  </w:rPr>
                                  <w:t>CANDIDATE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3FD99244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2" o:spid="_x0000_s1027" type="#_x0000_t202" style="position:absolute;margin-left:-25pt;margin-top:25pt;width:412.5pt;height:63pt;z-index:2516858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" filled="f" stroked="f">
                    <v:textbox>
                      <w:txbxContent>
                        <w:p w14:paraId="46F0A7AC" w14:textId="77777777" w:rsidR="00640D87" w:rsidRDefault="00000000">
                          <w:pPr>
                            <w:rPr>
                              <w:rFonts w:ascii="Arial Black" w:hAnsi="Arial Black"/>
                              <w:color w:val="FFFFFF" w:themeColor="background1"/>
                              <w:sz w:val="96"/>
                              <w:szCs w:val="96"/>
                              <w:lang w:val="pl-PL"/>
                            </w:rPr>
                          </w:pPr>
                          <w:r>
                            <w:rPr>
                              <w:rFonts w:ascii="Arial Black" w:hAnsi="Arial Black"/>
                              <w:color w:val="FFFFFF" w:themeColor="background1"/>
                              <w:sz w:val="96"/>
                              <w:szCs w:val="96"/>
                              <w:lang w:val="pl-PL"/>
                            </w:rPr>
                            <w:t>CANDIDATE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  <w:lang w:val="en-ZA" w:eastAsia="en-ZA"/>
            </w:rPr>
            <mc:AlternateContent>
              <mc:Choice Requires="wps">
                <w:drawing>
                  <wp:anchor distT="45720" distB="45720" distL="114300" distR="114300" simplePos="0" relativeHeight="251678720" behindDoc="0" locked="0" layoutInCell="1" allowOverlap="1" wp14:anchorId="0E88AAF2" wp14:editId="2C12D1AB">
                    <wp:simplePos x="0" y="0"/>
                    <wp:positionH relativeFrom="column">
                      <wp:posOffset>-304800</wp:posOffset>
                    </wp:positionH>
                    <wp:positionV relativeFrom="paragraph">
                      <wp:posOffset>1638300</wp:posOffset>
                    </wp:positionV>
                    <wp:extent cx="5238750" cy="447675"/>
                    <wp:effectExtent l="0" t="0" r="0" b="0"/>
                    <wp:wrapSquare wrapText="bothSides"/>
                    <wp:docPr id="22" name="Pole tekstow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38750" cy="4476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</a:ln>
                          </wps:spPr>
                          <wps:txbx>
                            <w:txbxContent>
                              <w:p w14:paraId="295F1500" w14:textId="77777777" w:rsidR="00640D87" w:rsidRDefault="00000000">
                                <w:pPr>
                                  <w:rPr>
                                    <w:rFonts w:ascii="Arial Black" w:hAnsi="Arial Black"/>
                                    <w:color w:val="FFFFFF" w:themeColor="background1"/>
                                    <w:sz w:val="48"/>
                                    <w:szCs w:val="48"/>
                                    <w:lang w:val="en-ZA"/>
                                  </w:rPr>
                                </w:pPr>
                                <w:r>
                                  <w:rPr>
                                    <w:rFonts w:ascii="Arial Black" w:hAnsi="Arial Black"/>
                                    <w:color w:val="FFFFFF" w:themeColor="background1"/>
                                    <w:sz w:val="48"/>
                                    <w:szCs w:val="48"/>
                                    <w:lang w:val="en-ZA"/>
                                  </w:rPr>
                                  <w:t>JIM BHOMBELA LEBESE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0E88AAF2" id="_x0000_s1028" type="#_x0000_t202" style="position:absolute;margin-left:-24pt;margin-top:129pt;width:412.5pt;height:35.25pt;z-index:25167872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" filled="f" stroked="f">
                    <v:textbox>
                      <w:txbxContent>
                        <w:p w14:paraId="295F1500" w14:textId="77777777" w:rsidR="00640D87" w:rsidRDefault="00000000">
                          <w:pPr>
                            <w:rPr>
                              <w:rFonts w:ascii="Arial Black" w:hAnsi="Arial Black"/>
                              <w:color w:val="FFFFFF" w:themeColor="background1"/>
                              <w:sz w:val="48"/>
                              <w:szCs w:val="48"/>
                              <w:lang w:val="en-ZA"/>
                            </w:rPr>
                          </w:pPr>
                          <w:r>
                            <w:rPr>
                              <w:rFonts w:ascii="Arial Black" w:hAnsi="Arial Black"/>
                              <w:color w:val="FFFFFF" w:themeColor="background1"/>
                              <w:sz w:val="48"/>
                              <w:szCs w:val="48"/>
                              <w:lang w:val="en-ZA"/>
                            </w:rPr>
                            <w:t>JIM BHOMBELA LEBESE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</w:p>
        <w:p w14:paraId="3823718E" w14:textId="1BC2AA9B" w:rsidR="00640D87" w:rsidRDefault="0057479E">
          <w:r>
            <w:rPr>
              <w:noProof/>
              <w:lang w:val="en-ZA" w:eastAsia="en-ZA"/>
            </w:rPr>
            <mc:AlternateContent>
              <mc:Choice Requires="wps">
                <w:drawing>
                  <wp:anchor distT="45720" distB="45720" distL="114300" distR="114300" simplePos="0" relativeHeight="251695104" behindDoc="0" locked="0" layoutInCell="1" allowOverlap="1" wp14:anchorId="62CC83BC" wp14:editId="045216D1">
                    <wp:simplePos x="0" y="0"/>
                    <wp:positionH relativeFrom="column">
                      <wp:posOffset>-3806825</wp:posOffset>
                    </wp:positionH>
                    <wp:positionV relativeFrom="paragraph">
                      <wp:posOffset>533400</wp:posOffset>
                    </wp:positionV>
                    <wp:extent cx="5876925" cy="800100"/>
                    <wp:effectExtent l="0" t="0" r="0" b="0"/>
                    <wp:wrapSquare wrapText="bothSides"/>
                    <wp:docPr id="31" name="Pole tekstow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76925" cy="8001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</a:ln>
                          </wps:spPr>
                          <wps:txbx>
                            <w:txbxContent>
                              <w:p w14:paraId="1A8CA39E" w14:textId="77777777" w:rsidR="00640D87" w:rsidRDefault="00000000">
                                <w:pPr>
                                  <w:rPr>
                                    <w:rFonts w:ascii="Arial Black" w:hAnsi="Arial Black"/>
                                    <w:color w:val="FFFFFF" w:themeColor="background1"/>
                                    <w:sz w:val="96"/>
                                    <w:szCs w:val="96"/>
                                    <w:lang w:val="pl-PL"/>
                                  </w:rPr>
                                </w:pPr>
                                <w:r>
                                  <w:rPr>
                                    <w:rFonts w:ascii="Arial Black" w:hAnsi="Arial Black"/>
                                    <w:color w:val="FFFFFF" w:themeColor="background1"/>
                                    <w:sz w:val="96"/>
                                    <w:szCs w:val="96"/>
                                    <w:lang w:val="pl-PL"/>
                                  </w:rPr>
                                  <w:t>RESUME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62CC83BC" id="_x0000_s1029" type="#_x0000_t202" style="position:absolute;margin-left:-299.75pt;margin-top:42pt;width:462.75pt;height:63pt;z-index:251695104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" filled="f" stroked="f">
                    <v:textbox>
                      <w:txbxContent>
                        <w:p w14:paraId="1A8CA39E" w14:textId="77777777" w:rsidR="00640D87" w:rsidRDefault="00000000">
                          <w:pPr>
                            <w:rPr>
                              <w:rFonts w:ascii="Arial Black" w:hAnsi="Arial Black"/>
                              <w:color w:val="FFFFFF" w:themeColor="background1"/>
                              <w:sz w:val="96"/>
                              <w:szCs w:val="96"/>
                              <w:lang w:val="pl-PL"/>
                            </w:rPr>
                          </w:pPr>
                          <w:r>
                            <w:rPr>
                              <w:rFonts w:ascii="Arial Black" w:hAnsi="Arial Black"/>
                              <w:color w:val="FFFFFF" w:themeColor="background1"/>
                              <w:sz w:val="96"/>
                              <w:szCs w:val="96"/>
                              <w:lang w:val="pl-PL"/>
                            </w:rPr>
                            <w:t>RESUME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000000">
            <w:rPr>
              <w:noProof/>
              <w:lang w:val="en-ZA" w:eastAsia="en-ZA"/>
            </w:rPr>
            <mc:AlternateContent>
              <mc:Choice Requires="wps">
                <w:drawing>
                  <wp:anchor distT="45720" distB="45720" distL="114300" distR="114300" simplePos="0" relativeHeight="251633664" behindDoc="0" locked="0" layoutInCell="1" allowOverlap="1" wp14:anchorId="69025919" wp14:editId="1A20F4F8">
                    <wp:simplePos x="0" y="0"/>
                    <wp:positionH relativeFrom="column">
                      <wp:posOffset>2622550</wp:posOffset>
                    </wp:positionH>
                    <wp:positionV relativeFrom="paragraph">
                      <wp:posOffset>2228850</wp:posOffset>
                    </wp:positionV>
                    <wp:extent cx="4333875" cy="7264400"/>
                    <wp:effectExtent l="0" t="0" r="9525" b="6350"/>
                    <wp:wrapSquare wrapText="bothSides"/>
                    <wp:docPr id="21" name="Pole tekstow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333875" cy="72644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</a:ln>
                          </wps:spPr>
                          <wps:txbx>
                            <w:txbxContent>
                              <w:p w14:paraId="2EC0AC97" w14:textId="77777777" w:rsidR="00640D87" w:rsidRDefault="00000000">
                                <w:pPr>
                                  <w:pStyle w:val="Heading1"/>
                                  <w:rPr>
                                    <w:color w:val="28245A"/>
                                    <w14:textFill>
                                      <w14:solidFill>
                                        <w14:srgbClr w14:val="28245A">
                                          <w14:lumMod w14:val="85000"/>
                                          <w14:lumOff w14:val="15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color w:val="28245A"/>
                                    <w14:textFill>
                                      <w14:solidFill>
                                        <w14:srgbClr w14:val="28245A">
                                          <w14:lumMod w14:val="85000"/>
                                          <w14:lumOff w14:val="15000"/>
                                        </w14:srgbClr>
                                      </w14:solidFill>
                                    </w14:textFill>
                                  </w:rPr>
                                  <w:t>About me</w:t>
                                </w:r>
                              </w:p>
                              <w:p w14:paraId="30A9F4E6" w14:textId="77777777" w:rsidR="00640D87" w:rsidRDefault="00000000">
                                <w:pPr>
                                  <w:pStyle w:val="NoSpacing"/>
                                  <w:rPr>
                                    <w:color w:val="28245A"/>
                                    <w:sz w:val="20"/>
                                    <w:szCs w:val="20"/>
                                  </w:rPr>
                                </w:pPr>
                                <w:r>
                                  <w:t>Motivated and passionate in whatever I choose to do, I have strong interpersonal and communication skills and know how to handle and deal with different kinds of people and circumstances. Equal effective working independently and cooperation with others.</w:t>
                                </w:r>
                              </w:p>
                              <w:p w14:paraId="0324DF72" w14:textId="77777777" w:rsidR="00640D87" w:rsidRDefault="00000000">
                                <w:pPr>
                                  <w:pStyle w:val="Heading1"/>
                                  <w:rPr>
                                    <w:color w:val="28245A"/>
                                    <w14:textFill>
                                      <w14:solidFill>
                                        <w14:srgbClr w14:val="28245A">
                                          <w14:lumMod w14:val="85000"/>
                                          <w14:lumOff w14:val="15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color w:val="28245A"/>
                                    <w14:textFill>
                                      <w14:solidFill>
                                        <w14:srgbClr w14:val="28245A">
                                          <w14:lumMod w14:val="85000"/>
                                          <w14:lumOff w14:val="15000"/>
                                        </w14:srgbClr>
                                      </w14:solidFill>
                                    </w14:textFill>
                                  </w:rPr>
                                  <w:t>Achievements &amp; Key Projects</w:t>
                                </w:r>
                              </w:p>
                              <w:p w14:paraId="389CBB42" w14:textId="7F472161" w:rsidR="00640D87" w:rsidRDefault="00FF59E1">
                                <w:pPr>
                                  <w:pStyle w:val="NoSpacing"/>
                                </w:pPr>
                                <w:r>
                                  <w:t>April 2022-May 2022</w:t>
                                </w:r>
                              </w:p>
                              <w:p w14:paraId="19F86241" w14:textId="3A2783F3" w:rsidR="00FF59E1" w:rsidRDefault="00FF59E1">
                                <w:pPr>
                                  <w:pStyle w:val="NoSpacing"/>
                                </w:pPr>
                                <w:r>
                                  <w:t xml:space="preserve">Facilitating Secondary learners around Anglo American Mogalakwena with the making </w:t>
                                </w:r>
                                <w:r w:rsidR="00267638">
                                  <w:t>L</w:t>
                                </w:r>
                                <w:r>
                                  <w:t>ego vehicles that are powered by hydrogen as a fuel.</w:t>
                                </w:r>
                              </w:p>
                              <w:p w14:paraId="518A1490" w14:textId="77777777" w:rsidR="007026B4" w:rsidRDefault="007026B4">
                                <w:pPr>
                                  <w:pStyle w:val="NoSpacing"/>
                                </w:pPr>
                              </w:p>
                              <w:p w14:paraId="748F39EA" w14:textId="77777777" w:rsidR="007026B4" w:rsidRDefault="007026B4">
                                <w:pPr>
                                  <w:pStyle w:val="NoSpacing"/>
                                  <w:rPr>
                                    <w:color w:val="28245A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6FC89836" w14:textId="77777777" w:rsidR="00640D87" w:rsidRDefault="00000000">
                                <w:pPr>
                                  <w:pStyle w:val="Heading1"/>
                                  <w:rPr>
                                    <w:color w:val="28245A"/>
                                    <w14:textFill>
                                      <w14:solidFill>
                                        <w14:srgbClr w14:val="28245A">
                                          <w14:lumMod w14:val="85000"/>
                                          <w14:lumOff w14:val="15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color w:val="28245A"/>
                                    <w14:textFill>
                                      <w14:solidFill>
                                        <w14:srgbClr w14:val="28245A">
                                          <w14:lumMod w14:val="85000"/>
                                          <w14:lumOff w14:val="15000"/>
                                        </w14:srgbClr>
                                      </w14:solidFill>
                                    </w14:textFill>
                                  </w:rPr>
                                  <w:t>Work Experience</w:t>
                                </w:r>
                              </w:p>
                              <w:p w14:paraId="7D843A29" w14:textId="77777777" w:rsidR="00640D87" w:rsidRPr="007026B4" w:rsidRDefault="00000000">
                                <w:pPr>
                                  <w:pStyle w:val="NoSpacing"/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</w:pPr>
                                <w:r w:rsidRPr="007026B4"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  <w:t>Anglo American</w:t>
                                </w:r>
                              </w:p>
                              <w:p w14:paraId="54B8427C" w14:textId="2826D495" w:rsidR="00640D87" w:rsidRPr="007026B4" w:rsidRDefault="00000000">
                                <w:pPr>
                                  <w:pStyle w:val="NoSpacing"/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</w:pPr>
                                <w:r w:rsidRPr="007026B4"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  <w:t>IT Technician</w:t>
                                </w:r>
                                <w:r w:rsidR="00FF59E1" w:rsidRPr="007026B4"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 Assistant</w:t>
                                </w:r>
                              </w:p>
                              <w:p w14:paraId="3BDB782C" w14:textId="77777777" w:rsidR="00640D87" w:rsidRPr="007026B4" w:rsidRDefault="00000000">
                                <w:pPr>
                                  <w:pStyle w:val="NoSpacing"/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</w:pPr>
                                <w:r w:rsidRPr="007026B4"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  <w:t>February 2022 – February 2023</w:t>
                                </w:r>
                              </w:p>
                              <w:p w14:paraId="6D9E03C0" w14:textId="77777777" w:rsidR="00640D87" w:rsidRPr="007026B4" w:rsidRDefault="00000000">
                                <w:pPr>
                                  <w:pStyle w:val="NoSpacing"/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</w:pPr>
                                <w:r w:rsidRPr="007026B4"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Managing IT devices designed to enhanced teaching and </w:t>
                                </w:r>
                                <w:proofErr w:type="gramStart"/>
                                <w:r w:rsidRPr="007026B4"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  <w:t>learning</w:t>
                                </w:r>
                                <w:proofErr w:type="gramEnd"/>
                              </w:p>
                              <w:p w14:paraId="6202DFCC" w14:textId="77777777" w:rsidR="00640D87" w:rsidRPr="007026B4" w:rsidRDefault="00640D87">
                                <w:pPr>
                                  <w:pStyle w:val="NoSpacing"/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2350897A" w14:textId="77777777" w:rsidR="00640D87" w:rsidRPr="007026B4" w:rsidRDefault="00000000">
                                <w:pPr>
                                  <w:pStyle w:val="NoSpacing"/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7026B4"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  <w:t>CapaCiTi</w:t>
                                </w:r>
                                <w:proofErr w:type="spellEnd"/>
                              </w:p>
                              <w:p w14:paraId="0FA461FF" w14:textId="068E4FB4" w:rsidR="00FF59E1" w:rsidRPr="007026B4" w:rsidRDefault="00FF59E1">
                                <w:pPr>
                                  <w:pStyle w:val="NoSpacing"/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</w:pPr>
                                <w:r w:rsidRPr="007026B4"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  <w:t>System Developer</w:t>
                                </w:r>
                              </w:p>
                              <w:p w14:paraId="16EA4319" w14:textId="6EC2E027" w:rsidR="00FF59E1" w:rsidRPr="007026B4" w:rsidRDefault="00FF59E1">
                                <w:pPr>
                                  <w:pStyle w:val="NoSpacing"/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</w:pPr>
                                <w:r w:rsidRPr="007026B4"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  <w:t>March 2023- Present</w:t>
                                </w:r>
                              </w:p>
                              <w:p w14:paraId="2ED37AD2" w14:textId="12F58691" w:rsidR="00FF59E1" w:rsidRPr="007026B4" w:rsidRDefault="00FF59E1">
                                <w:pPr>
                                  <w:pStyle w:val="NoSpacing"/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</w:pPr>
                                <w:r w:rsidRPr="007026B4"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  <w:t>Learning programming language and learning web development technologies. Problem solving skills and the ability to troubleshoot issues that arise during development.</w:t>
                                </w:r>
                              </w:p>
                              <w:p w14:paraId="63B6C42A" w14:textId="77777777" w:rsidR="00640D87" w:rsidRDefault="00640D87">
                                <w:pPr>
                                  <w:pStyle w:val="NoSpacing"/>
                                  <w:rPr>
                                    <w:color w:val="28245A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75907DF5" w14:textId="77777777" w:rsidR="00640D87" w:rsidRDefault="00000000">
                                <w:pPr>
                                  <w:pStyle w:val="Heading1"/>
                                  <w:rPr>
                                    <w:color w:val="28245A"/>
                                    <w14:textFill>
                                      <w14:solidFill>
                                        <w14:srgbClr w14:val="28245A">
                                          <w14:lumMod w14:val="85000"/>
                                          <w14:lumOff w14:val="15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color w:val="28245A"/>
                                    <w14:textFill>
                                      <w14:solidFill>
                                        <w14:srgbClr w14:val="28245A">
                                          <w14:lumMod w14:val="85000"/>
                                          <w14:lumOff w14:val="15000"/>
                                        </w14:srgbClr>
                                      </w14:solidFill>
                                    </w14:textFill>
                                  </w:rPr>
                                  <w:t>References</w:t>
                                </w:r>
                              </w:p>
                              <w:p w14:paraId="433D2620" w14:textId="77777777" w:rsidR="00640D87" w:rsidRDefault="00000000">
                                <w:pPr>
                                  <w:pStyle w:val="NoSpacing"/>
                                </w:pPr>
                                <w:r>
                                  <w:t>Claire Almond</w:t>
                                </w:r>
                              </w:p>
                              <w:p w14:paraId="1BEC78DD" w14:textId="77777777" w:rsidR="00640D87" w:rsidRDefault="00000000">
                                <w:pPr>
                                  <w:pStyle w:val="NoSpacing"/>
                                </w:pPr>
                                <w:hyperlink r:id="rId13" w:history="1">
                                  <w:r>
                                    <w:rPr>
                                      <w:rStyle w:val="Hyperlink"/>
                                    </w:rPr>
                                    <w:t>Claire.Almond@angloamerican.com</w:t>
                                  </w:r>
                                </w:hyperlink>
                              </w:p>
                              <w:p w14:paraId="59E56497" w14:textId="77777777" w:rsidR="00640D87" w:rsidRDefault="00000000">
                                <w:pPr>
                                  <w:pStyle w:val="NoSpacing"/>
                                </w:pPr>
                                <w:r>
                                  <w:t>060 972 1716</w:t>
                                </w:r>
                              </w:p>
                              <w:p w14:paraId="5050D86F" w14:textId="77777777" w:rsidR="00640D87" w:rsidRDefault="00640D87">
                                <w:pPr>
                                  <w:pStyle w:val="NoSpacing"/>
                                </w:pPr>
                              </w:p>
                              <w:p w14:paraId="488C0386" w14:textId="77777777" w:rsidR="00640D87" w:rsidRDefault="00000000">
                                <w:pPr>
                                  <w:pStyle w:val="NoSpacing"/>
                                </w:pPr>
                                <w:proofErr w:type="spellStart"/>
                                <w:r>
                                  <w:t>Kefiloe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Mphye</w:t>
                                </w:r>
                                <w:proofErr w:type="spellEnd"/>
                              </w:p>
                              <w:p w14:paraId="3E70066B" w14:textId="77777777" w:rsidR="00640D87" w:rsidRDefault="00000000">
                                <w:pPr>
                                  <w:pStyle w:val="NoSpacing"/>
                                </w:pPr>
                                <w:hyperlink r:id="rId14" w:history="1">
                                  <w:r>
                                    <w:rPr>
                                      <w:rStyle w:val="Hyperlink"/>
                                    </w:rPr>
                                    <w:t>kefiloe.mphye@capaciti.org.za</w:t>
                                  </w:r>
                                </w:hyperlink>
                              </w:p>
                              <w:p w14:paraId="6AB30F6F" w14:textId="77777777" w:rsidR="00640D87" w:rsidRDefault="00000000">
                                <w:pPr>
                                  <w:pStyle w:val="NoSpacing"/>
                                  <w:rPr>
                                    <w:rStyle w:val="Hyperlink"/>
                                    <w:color w:val="28245A"/>
                                    <w:sz w:val="20"/>
                                    <w:szCs w:val="20"/>
                                    <w:u w:val="none"/>
                                    <w:lang w:val="pl-PL"/>
                                  </w:rPr>
                                </w:pPr>
                                <w:r>
                                  <w:rPr>
                                    <w:rStyle w:val="Hyperlink"/>
                                    <w:color w:val="28245A"/>
                                    <w:sz w:val="20"/>
                                    <w:szCs w:val="20"/>
                                    <w:u w:val="none"/>
                                    <w:lang w:val="pl-PL"/>
                                  </w:rPr>
                                  <w:t>081 334 8416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69025919" id="_x0000_s1030" type="#_x0000_t202" style="position:absolute;margin-left:206.5pt;margin-top:175.5pt;width:341.25pt;height:572pt;z-index:2516336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" stroked="f">
                    <v:textbox>
                      <w:txbxContent>
                        <w:p w14:paraId="2EC0AC97" w14:textId="77777777" w:rsidR="00640D87" w:rsidRDefault="00000000">
                          <w:pPr>
                            <w:pStyle w:val="Heading1"/>
                            <w:rPr>
                              <w:color w:val="28245A"/>
                              <w14:textFill>
                                <w14:solidFill>
                                  <w14:srgbClr w14:val="28245A">
                                    <w14:lumMod w14:val="85000"/>
                                    <w14:lumOff w14:val="15000"/>
                                  </w14:srgbClr>
                                </w14:solidFill>
                              </w14:textFill>
                            </w:rPr>
                          </w:pPr>
                          <w:r>
                            <w:rPr>
                              <w:color w:val="28245A"/>
                              <w14:textFill>
                                <w14:solidFill>
                                  <w14:srgbClr w14:val="28245A">
                                    <w14:lumMod w14:val="85000"/>
                                    <w14:lumOff w14:val="15000"/>
                                  </w14:srgbClr>
                                </w14:solidFill>
                              </w14:textFill>
                            </w:rPr>
                            <w:t>About me</w:t>
                          </w:r>
                        </w:p>
                        <w:p w14:paraId="30A9F4E6" w14:textId="77777777" w:rsidR="00640D87" w:rsidRDefault="00000000">
                          <w:pPr>
                            <w:pStyle w:val="NoSpacing"/>
                            <w:rPr>
                              <w:color w:val="28245A"/>
                              <w:sz w:val="20"/>
                              <w:szCs w:val="20"/>
                            </w:rPr>
                          </w:pPr>
                          <w:r>
                            <w:t>Motivated and passionate in whatever I choose to do, I have strong interpersonal and communication skills and know how to handle and deal with different kinds of people and circumstances. Equal effective working independently and cooperation with others.</w:t>
                          </w:r>
                        </w:p>
                        <w:p w14:paraId="0324DF72" w14:textId="77777777" w:rsidR="00640D87" w:rsidRDefault="00000000">
                          <w:pPr>
                            <w:pStyle w:val="Heading1"/>
                            <w:rPr>
                              <w:color w:val="28245A"/>
                              <w14:textFill>
                                <w14:solidFill>
                                  <w14:srgbClr w14:val="28245A">
                                    <w14:lumMod w14:val="85000"/>
                                    <w14:lumOff w14:val="15000"/>
                                  </w14:srgbClr>
                                </w14:solidFill>
                              </w14:textFill>
                            </w:rPr>
                          </w:pPr>
                          <w:r>
                            <w:rPr>
                              <w:color w:val="28245A"/>
                              <w14:textFill>
                                <w14:solidFill>
                                  <w14:srgbClr w14:val="28245A">
                                    <w14:lumMod w14:val="85000"/>
                                    <w14:lumOff w14:val="15000"/>
                                  </w14:srgbClr>
                                </w14:solidFill>
                              </w14:textFill>
                            </w:rPr>
                            <w:t>Achievements &amp; Key Projects</w:t>
                          </w:r>
                        </w:p>
                        <w:p w14:paraId="389CBB42" w14:textId="7F472161" w:rsidR="00640D87" w:rsidRDefault="00FF59E1">
                          <w:pPr>
                            <w:pStyle w:val="NoSpacing"/>
                          </w:pPr>
                          <w:r>
                            <w:t>April 2022-May 2022</w:t>
                          </w:r>
                        </w:p>
                        <w:p w14:paraId="19F86241" w14:textId="3A2783F3" w:rsidR="00FF59E1" w:rsidRDefault="00FF59E1">
                          <w:pPr>
                            <w:pStyle w:val="NoSpacing"/>
                          </w:pPr>
                          <w:r>
                            <w:t xml:space="preserve">Facilitating Secondary learners around Anglo American Mogalakwena with the making </w:t>
                          </w:r>
                          <w:r w:rsidR="00267638">
                            <w:t>L</w:t>
                          </w:r>
                          <w:r>
                            <w:t>ego vehicles that are powered by hydrogen as a fuel.</w:t>
                          </w:r>
                        </w:p>
                        <w:p w14:paraId="518A1490" w14:textId="77777777" w:rsidR="007026B4" w:rsidRDefault="007026B4">
                          <w:pPr>
                            <w:pStyle w:val="NoSpacing"/>
                          </w:pPr>
                        </w:p>
                        <w:p w14:paraId="748F39EA" w14:textId="77777777" w:rsidR="007026B4" w:rsidRDefault="007026B4">
                          <w:pPr>
                            <w:pStyle w:val="NoSpacing"/>
                            <w:rPr>
                              <w:color w:val="28245A"/>
                              <w:sz w:val="20"/>
                              <w:szCs w:val="20"/>
                            </w:rPr>
                          </w:pPr>
                        </w:p>
                        <w:p w14:paraId="6FC89836" w14:textId="77777777" w:rsidR="00640D87" w:rsidRDefault="00000000">
                          <w:pPr>
                            <w:pStyle w:val="Heading1"/>
                            <w:rPr>
                              <w:color w:val="28245A"/>
                              <w14:textFill>
                                <w14:solidFill>
                                  <w14:srgbClr w14:val="28245A">
                                    <w14:lumMod w14:val="85000"/>
                                    <w14:lumOff w14:val="15000"/>
                                  </w14:srgbClr>
                                </w14:solidFill>
                              </w14:textFill>
                            </w:rPr>
                          </w:pPr>
                          <w:r>
                            <w:rPr>
                              <w:color w:val="28245A"/>
                              <w14:textFill>
                                <w14:solidFill>
                                  <w14:srgbClr w14:val="28245A">
                                    <w14:lumMod w14:val="85000"/>
                                    <w14:lumOff w14:val="15000"/>
                                  </w14:srgbClr>
                                </w14:solidFill>
                              </w14:textFill>
                            </w:rPr>
                            <w:t>Work Experience</w:t>
                          </w:r>
                        </w:p>
                        <w:p w14:paraId="7D843A29" w14:textId="77777777" w:rsidR="00640D87" w:rsidRPr="007026B4" w:rsidRDefault="00000000">
                          <w:pPr>
                            <w:pStyle w:val="NoSpacing"/>
                            <w:rPr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7026B4">
                            <w:rPr>
                              <w:color w:val="000000" w:themeColor="text1"/>
                              <w:sz w:val="20"/>
                              <w:szCs w:val="20"/>
                            </w:rPr>
                            <w:t>Anglo American</w:t>
                          </w:r>
                        </w:p>
                        <w:p w14:paraId="54B8427C" w14:textId="2826D495" w:rsidR="00640D87" w:rsidRPr="007026B4" w:rsidRDefault="00000000">
                          <w:pPr>
                            <w:pStyle w:val="NoSpacing"/>
                            <w:rPr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7026B4">
                            <w:rPr>
                              <w:color w:val="000000" w:themeColor="text1"/>
                              <w:sz w:val="20"/>
                              <w:szCs w:val="20"/>
                            </w:rPr>
                            <w:t>IT Technician</w:t>
                          </w:r>
                          <w:r w:rsidR="00FF59E1" w:rsidRPr="007026B4">
                            <w:rPr>
                              <w:color w:val="000000" w:themeColor="text1"/>
                              <w:sz w:val="20"/>
                              <w:szCs w:val="20"/>
                            </w:rPr>
                            <w:t xml:space="preserve"> Assistant</w:t>
                          </w:r>
                        </w:p>
                        <w:p w14:paraId="3BDB782C" w14:textId="77777777" w:rsidR="00640D87" w:rsidRPr="007026B4" w:rsidRDefault="00000000">
                          <w:pPr>
                            <w:pStyle w:val="NoSpacing"/>
                            <w:rPr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7026B4">
                            <w:rPr>
                              <w:color w:val="000000" w:themeColor="text1"/>
                              <w:sz w:val="20"/>
                              <w:szCs w:val="20"/>
                            </w:rPr>
                            <w:t>February 2022 – February 2023</w:t>
                          </w:r>
                        </w:p>
                        <w:p w14:paraId="6D9E03C0" w14:textId="77777777" w:rsidR="00640D87" w:rsidRPr="007026B4" w:rsidRDefault="00000000">
                          <w:pPr>
                            <w:pStyle w:val="NoSpacing"/>
                            <w:rPr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7026B4">
                            <w:rPr>
                              <w:color w:val="000000" w:themeColor="text1"/>
                              <w:sz w:val="20"/>
                              <w:szCs w:val="20"/>
                            </w:rPr>
                            <w:t xml:space="preserve">Managing IT devices designed to enhanced teaching and </w:t>
                          </w:r>
                          <w:proofErr w:type="gramStart"/>
                          <w:r w:rsidRPr="007026B4">
                            <w:rPr>
                              <w:color w:val="000000" w:themeColor="text1"/>
                              <w:sz w:val="20"/>
                              <w:szCs w:val="20"/>
                            </w:rPr>
                            <w:t>learning</w:t>
                          </w:r>
                          <w:proofErr w:type="gramEnd"/>
                        </w:p>
                        <w:p w14:paraId="6202DFCC" w14:textId="77777777" w:rsidR="00640D87" w:rsidRPr="007026B4" w:rsidRDefault="00640D87">
                          <w:pPr>
                            <w:pStyle w:val="NoSpacing"/>
                            <w:rPr>
                              <w:color w:val="000000" w:themeColor="text1"/>
                              <w:sz w:val="20"/>
                              <w:szCs w:val="20"/>
                            </w:rPr>
                          </w:pPr>
                        </w:p>
                        <w:p w14:paraId="2350897A" w14:textId="77777777" w:rsidR="00640D87" w:rsidRPr="007026B4" w:rsidRDefault="00000000">
                          <w:pPr>
                            <w:pStyle w:val="NoSpacing"/>
                            <w:rPr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proofErr w:type="spellStart"/>
                          <w:r w:rsidRPr="007026B4">
                            <w:rPr>
                              <w:color w:val="000000" w:themeColor="text1"/>
                              <w:sz w:val="20"/>
                              <w:szCs w:val="20"/>
                            </w:rPr>
                            <w:t>CapaCiTi</w:t>
                          </w:r>
                          <w:proofErr w:type="spellEnd"/>
                        </w:p>
                        <w:p w14:paraId="0FA461FF" w14:textId="068E4FB4" w:rsidR="00FF59E1" w:rsidRPr="007026B4" w:rsidRDefault="00FF59E1">
                          <w:pPr>
                            <w:pStyle w:val="NoSpacing"/>
                            <w:rPr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7026B4">
                            <w:rPr>
                              <w:color w:val="000000" w:themeColor="text1"/>
                              <w:sz w:val="20"/>
                              <w:szCs w:val="20"/>
                            </w:rPr>
                            <w:t>System Developer</w:t>
                          </w:r>
                        </w:p>
                        <w:p w14:paraId="16EA4319" w14:textId="6EC2E027" w:rsidR="00FF59E1" w:rsidRPr="007026B4" w:rsidRDefault="00FF59E1">
                          <w:pPr>
                            <w:pStyle w:val="NoSpacing"/>
                            <w:rPr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7026B4">
                            <w:rPr>
                              <w:color w:val="000000" w:themeColor="text1"/>
                              <w:sz w:val="20"/>
                              <w:szCs w:val="20"/>
                            </w:rPr>
                            <w:t>March 2023- Present</w:t>
                          </w:r>
                        </w:p>
                        <w:p w14:paraId="2ED37AD2" w14:textId="12F58691" w:rsidR="00FF59E1" w:rsidRPr="007026B4" w:rsidRDefault="00FF59E1">
                          <w:pPr>
                            <w:pStyle w:val="NoSpacing"/>
                            <w:rPr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7026B4">
                            <w:rPr>
                              <w:color w:val="000000" w:themeColor="text1"/>
                              <w:sz w:val="20"/>
                              <w:szCs w:val="20"/>
                            </w:rPr>
                            <w:t>Learning programming language and learning web development technologies. Problem solving skills and the ability to troubleshoot issues that arise during development.</w:t>
                          </w:r>
                        </w:p>
                        <w:p w14:paraId="63B6C42A" w14:textId="77777777" w:rsidR="00640D87" w:rsidRDefault="00640D87">
                          <w:pPr>
                            <w:pStyle w:val="NoSpacing"/>
                            <w:rPr>
                              <w:color w:val="28245A"/>
                              <w:sz w:val="20"/>
                              <w:szCs w:val="20"/>
                            </w:rPr>
                          </w:pPr>
                        </w:p>
                        <w:p w14:paraId="75907DF5" w14:textId="77777777" w:rsidR="00640D87" w:rsidRDefault="00000000">
                          <w:pPr>
                            <w:pStyle w:val="Heading1"/>
                            <w:rPr>
                              <w:color w:val="28245A"/>
                              <w14:textFill>
                                <w14:solidFill>
                                  <w14:srgbClr w14:val="28245A">
                                    <w14:lumMod w14:val="85000"/>
                                    <w14:lumOff w14:val="15000"/>
                                  </w14:srgbClr>
                                </w14:solidFill>
                              </w14:textFill>
                            </w:rPr>
                          </w:pPr>
                          <w:r>
                            <w:rPr>
                              <w:color w:val="28245A"/>
                              <w14:textFill>
                                <w14:solidFill>
                                  <w14:srgbClr w14:val="28245A">
                                    <w14:lumMod w14:val="85000"/>
                                    <w14:lumOff w14:val="15000"/>
                                  </w14:srgbClr>
                                </w14:solidFill>
                              </w14:textFill>
                            </w:rPr>
                            <w:t>References</w:t>
                          </w:r>
                        </w:p>
                        <w:p w14:paraId="433D2620" w14:textId="77777777" w:rsidR="00640D87" w:rsidRDefault="00000000">
                          <w:pPr>
                            <w:pStyle w:val="NoSpacing"/>
                          </w:pPr>
                          <w:r>
                            <w:t>Claire Almond</w:t>
                          </w:r>
                        </w:p>
                        <w:p w14:paraId="1BEC78DD" w14:textId="77777777" w:rsidR="00640D87" w:rsidRDefault="00000000">
                          <w:pPr>
                            <w:pStyle w:val="NoSpacing"/>
                          </w:pPr>
                          <w:hyperlink r:id="rId15" w:history="1">
                            <w:r>
                              <w:rPr>
                                <w:rStyle w:val="Hyperlink"/>
                              </w:rPr>
                              <w:t>Claire.Almond@angloamerican.com</w:t>
                            </w:r>
                          </w:hyperlink>
                        </w:p>
                        <w:p w14:paraId="59E56497" w14:textId="77777777" w:rsidR="00640D87" w:rsidRDefault="00000000">
                          <w:pPr>
                            <w:pStyle w:val="NoSpacing"/>
                          </w:pPr>
                          <w:r>
                            <w:t>060 972 1716</w:t>
                          </w:r>
                        </w:p>
                        <w:p w14:paraId="5050D86F" w14:textId="77777777" w:rsidR="00640D87" w:rsidRDefault="00640D87">
                          <w:pPr>
                            <w:pStyle w:val="NoSpacing"/>
                          </w:pPr>
                        </w:p>
                        <w:p w14:paraId="488C0386" w14:textId="77777777" w:rsidR="00640D87" w:rsidRDefault="00000000">
                          <w:pPr>
                            <w:pStyle w:val="NoSpacing"/>
                          </w:pPr>
                          <w:proofErr w:type="spellStart"/>
                          <w:r>
                            <w:t>Kefiloe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Mphye</w:t>
                          </w:r>
                          <w:proofErr w:type="spellEnd"/>
                        </w:p>
                        <w:p w14:paraId="3E70066B" w14:textId="77777777" w:rsidR="00640D87" w:rsidRDefault="00000000">
                          <w:pPr>
                            <w:pStyle w:val="NoSpacing"/>
                          </w:pPr>
                          <w:hyperlink r:id="rId16" w:history="1">
                            <w:r>
                              <w:rPr>
                                <w:rStyle w:val="Hyperlink"/>
                              </w:rPr>
                              <w:t>kefiloe.mphye@capaciti.org.za</w:t>
                            </w:r>
                          </w:hyperlink>
                        </w:p>
                        <w:p w14:paraId="6AB30F6F" w14:textId="77777777" w:rsidR="00640D87" w:rsidRDefault="00000000">
                          <w:pPr>
                            <w:pStyle w:val="NoSpacing"/>
                            <w:rPr>
                              <w:rStyle w:val="Hyperlink"/>
                              <w:color w:val="28245A"/>
                              <w:sz w:val="20"/>
                              <w:szCs w:val="20"/>
                              <w:u w:val="none"/>
                              <w:lang w:val="pl-PL"/>
                            </w:rPr>
                          </w:pPr>
                          <w:r>
                            <w:rPr>
                              <w:rStyle w:val="Hyperlink"/>
                              <w:color w:val="28245A"/>
                              <w:sz w:val="20"/>
                              <w:szCs w:val="20"/>
                              <w:u w:val="none"/>
                              <w:lang w:val="pl-PL"/>
                            </w:rPr>
                            <w:t>081 334 8416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000000">
            <w:t xml:space="preserve">     </w:t>
          </w:r>
        </w:p>
        <w:p w14:paraId="03811FEC" w14:textId="4C20A765" w:rsidR="007B6A04" w:rsidRDefault="00000000">
          <w:pPr>
            <w:rPr>
              <w:rStyle w:val="Hyperlink"/>
              <w:color w:val="28245A"/>
              <w:sz w:val="20"/>
              <w:szCs w:val="20"/>
              <w:lang w:val="pl-PL"/>
            </w:rPr>
          </w:pPr>
          <w:r>
            <w:rPr>
              <w:noProof/>
              <w:lang w:val="en-ZA" w:eastAsia="en-ZA"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7D627C3F" wp14:editId="0B338A39">
                    <wp:simplePos x="0" y="0"/>
                    <wp:positionH relativeFrom="column">
                      <wp:posOffset>-528320</wp:posOffset>
                    </wp:positionH>
                    <wp:positionV relativeFrom="paragraph">
                      <wp:posOffset>1075055</wp:posOffset>
                    </wp:positionV>
                    <wp:extent cx="7924800" cy="561975"/>
                    <wp:effectExtent l="0" t="0" r="0" b="9525"/>
                    <wp:wrapNone/>
                    <wp:docPr id="33" name="Prostokąt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924800" cy="561975"/>
                            </a:xfrm>
                            <a:prstGeom prst="rect">
                              <a:avLst/>
                            </a:prstGeom>
                            <a:solidFill>
                              <a:srgbClr val="40748E">
                                <a:alpha val="78824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71879E71" id="Prostokąt 11" o:spid="_x0000_s1026" style="position:absolute;margin-left:-41.6pt;margin-top:84.65pt;width:624pt;height:44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" fillcolor="#40748e" stroked="f" strokeweight="1pt">
                    <v:fill opacity="51657f"/>
                  </v:rect>
                </w:pict>
              </mc:Fallback>
            </mc:AlternateContent>
          </w:r>
        </w:p>
      </w:sdtContent>
    </w:sdt>
    <w:p w14:paraId="7530A27F" w14:textId="24C74750" w:rsidR="007B6A04" w:rsidRPr="007B6A04" w:rsidRDefault="007026B4" w:rsidP="007B6A04">
      <w:pPr>
        <w:tabs>
          <w:tab w:val="left" w:pos="2640"/>
        </w:tabs>
        <w:rPr>
          <w:sz w:val="20"/>
          <w:szCs w:val="20"/>
          <w:lang w:val="pl-PL"/>
        </w:rPr>
      </w:pPr>
      <w:r>
        <w:rPr>
          <w:noProof/>
          <w:lang w:val="en-ZA" w:eastAsia="en-ZA"/>
        </w:rPr>
        <mc:AlternateContent>
          <mc:Choice Requires="wps">
            <w:drawing>
              <wp:anchor distT="45720" distB="45720" distL="114300" distR="114300" simplePos="0" relativeHeight="251648000" behindDoc="0" locked="0" layoutInCell="1" allowOverlap="1" wp14:anchorId="723BB457" wp14:editId="4E560507">
                <wp:simplePos x="0" y="0"/>
                <wp:positionH relativeFrom="column">
                  <wp:posOffset>-5495925</wp:posOffset>
                </wp:positionH>
                <wp:positionV relativeFrom="paragraph">
                  <wp:posOffset>749300</wp:posOffset>
                </wp:positionV>
                <wp:extent cx="2505075" cy="7448550"/>
                <wp:effectExtent l="0" t="0" r="0" b="0"/>
                <wp:wrapSquare wrapText="bothSides"/>
                <wp:docPr id="2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5075" cy="7448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163AE3F9" w14:textId="77777777" w:rsidR="00640D87" w:rsidRDefault="00000000">
                            <w:pPr>
                              <w:pStyle w:val="Heading1"/>
                              <w:rPr>
                                <w:color w:val="28245A"/>
                                <w:sz w:val="28"/>
                                <w:szCs w:val="28"/>
                                <w14:textFill>
                                  <w14:solidFill>
                                    <w14:srgbClr w14:val="28245A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8245A"/>
                                <w:sz w:val="28"/>
                                <w:szCs w:val="28"/>
                                <w14:textFill>
                                  <w14:solidFill>
                                    <w14:srgbClr w14:val="28245A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Personal Details</w:t>
                            </w:r>
                          </w:p>
                          <w:p w14:paraId="6C4895D4" w14:textId="77777777" w:rsidR="00640D87" w:rsidRDefault="00000000">
                            <w:pPr>
                              <w:pStyle w:val="NoSpacing"/>
                              <w:rPr>
                                <w:b/>
                                <w:bCs/>
                                <w:color w:val="28245A"/>
                                <w:sz w:val="20"/>
                                <w:szCs w:val="20"/>
                                <w:lang w:val="pl-PL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8245A"/>
                                <w:sz w:val="20"/>
                                <w:szCs w:val="20"/>
                                <w:lang w:val="pl-PL"/>
                              </w:rPr>
                              <w:t>Date of Birth:</w:t>
                            </w:r>
                            <w:r>
                              <w:rPr>
                                <w:b/>
                                <w:bCs/>
                                <w:color w:val="28245A"/>
                                <w:sz w:val="20"/>
                                <w:szCs w:val="20"/>
                                <w:lang w:val="pl-PL"/>
                              </w:rPr>
                              <w:tab/>
                            </w:r>
                          </w:p>
                          <w:p w14:paraId="37A8E612" w14:textId="77777777" w:rsidR="00640D87" w:rsidRDefault="00000000">
                            <w:pPr>
                              <w:pStyle w:val="NoSpacing"/>
                              <w:rPr>
                                <w:rStyle w:val="Hyperlink"/>
                                <w:color w:val="28245A"/>
                                <w:sz w:val="20"/>
                                <w:szCs w:val="20"/>
                                <w:u w:val="none"/>
                                <w:lang w:val="pl-PL"/>
                              </w:rPr>
                            </w:pPr>
                            <w:r>
                              <w:t>21 May 2004</w:t>
                            </w:r>
                          </w:p>
                          <w:p w14:paraId="658F0459" w14:textId="77777777" w:rsidR="00640D87" w:rsidRDefault="00640D87">
                            <w:pPr>
                              <w:pStyle w:val="NoSpacing"/>
                              <w:rPr>
                                <w:color w:val="28245A"/>
                                <w:sz w:val="20"/>
                                <w:szCs w:val="20"/>
                                <w:lang w:val="pl-PL"/>
                              </w:rPr>
                            </w:pPr>
                          </w:p>
                          <w:p w14:paraId="3AA6B2EF" w14:textId="77777777" w:rsidR="00640D87" w:rsidRDefault="00000000">
                            <w:pPr>
                              <w:pStyle w:val="NoSpacing"/>
                              <w:rPr>
                                <w:rFonts w:ascii="Century Gothic" w:hAnsi="Century Gothic"/>
                                <w:b/>
                                <w:bCs/>
                                <w:color w:val="28245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bCs/>
                                <w:color w:val="28245A"/>
                                <w:sz w:val="20"/>
                                <w:szCs w:val="20"/>
                              </w:rPr>
                              <w:t xml:space="preserve">Residential Area: </w:t>
                            </w:r>
                          </w:p>
                          <w:p w14:paraId="282B442E" w14:textId="77777777" w:rsidR="00640D87" w:rsidRDefault="00000000">
                            <w:pPr>
                              <w:pStyle w:val="NoSpacing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24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Biccard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Street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Braamlofts</w:t>
                            </w:r>
                            <w:proofErr w:type="spellEnd"/>
                          </w:p>
                          <w:p w14:paraId="1EE36BE2" w14:textId="77777777" w:rsidR="00640D87" w:rsidRDefault="00000000">
                            <w:pPr>
                              <w:pStyle w:val="NoSpacing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Campus Africa</w:t>
                            </w:r>
                          </w:p>
                          <w:p w14:paraId="15AE8868" w14:textId="77777777" w:rsidR="00640D87" w:rsidRDefault="00000000">
                            <w:pPr>
                              <w:pStyle w:val="NoSpacing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Johannesburg</w:t>
                            </w:r>
                          </w:p>
                          <w:p w14:paraId="63B3C64F" w14:textId="77777777" w:rsidR="00640D87" w:rsidRDefault="00000000">
                            <w:pPr>
                              <w:pStyle w:val="NoSpacing"/>
                              <w:rPr>
                                <w:rStyle w:val="Hyperlink"/>
                                <w:color w:val="000000" w:themeColor="text1"/>
                                <w:sz w:val="20"/>
                                <w:szCs w:val="20"/>
                                <w:u w:val="none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2001</w:t>
                            </w:r>
                          </w:p>
                          <w:p w14:paraId="02CBBE50" w14:textId="77777777" w:rsidR="00640D87" w:rsidRDefault="00640D87">
                            <w:pPr>
                              <w:pStyle w:val="NoSpacing"/>
                              <w:rPr>
                                <w:rStyle w:val="Hyperlink"/>
                                <w:color w:val="28245A"/>
                                <w:sz w:val="20"/>
                                <w:szCs w:val="20"/>
                                <w:u w:val="none"/>
                                <w:lang w:val="pl-PL"/>
                              </w:rPr>
                            </w:pPr>
                          </w:p>
                          <w:p w14:paraId="5D50AEF8" w14:textId="77777777" w:rsidR="00640D87" w:rsidRDefault="00000000">
                            <w:pPr>
                              <w:pStyle w:val="NoSpacing"/>
                              <w:rPr>
                                <w:rFonts w:ascii="Century Gothic" w:hAnsi="Century Gothic"/>
                                <w:b/>
                                <w:bCs/>
                                <w:color w:val="28245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bCs/>
                                <w:color w:val="28245A"/>
                                <w:sz w:val="20"/>
                                <w:szCs w:val="20"/>
                              </w:rPr>
                              <w:t>Languages:</w:t>
                            </w:r>
                          </w:p>
                          <w:p w14:paraId="7B554ADE" w14:textId="77777777" w:rsidR="00640D87" w:rsidRDefault="00000000">
                            <w:pPr>
                              <w:pStyle w:val="NoSpacing"/>
                            </w:pPr>
                            <w:r>
                              <w:t>English</w:t>
                            </w:r>
                          </w:p>
                          <w:p w14:paraId="12261146" w14:textId="77777777" w:rsidR="00640D87" w:rsidRDefault="00000000">
                            <w:pPr>
                              <w:pStyle w:val="NoSpacing"/>
                            </w:pPr>
                            <w:r>
                              <w:t>Sepedi</w:t>
                            </w:r>
                          </w:p>
                          <w:p w14:paraId="59717030" w14:textId="77777777" w:rsidR="00640D87" w:rsidRDefault="00000000">
                            <w:pPr>
                              <w:pStyle w:val="NoSpacing"/>
                              <w:rPr>
                                <w:color w:val="28245A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t>XiTsonga</w:t>
                            </w:r>
                            <w:proofErr w:type="spellEnd"/>
                          </w:p>
                          <w:p w14:paraId="6FE9BF65" w14:textId="77777777" w:rsidR="00640D87" w:rsidRDefault="00000000">
                            <w:pPr>
                              <w:pStyle w:val="Heading1"/>
                              <w:rPr>
                                <w:color w:val="28245A"/>
                                <w:sz w:val="28"/>
                                <w:szCs w:val="28"/>
                                <w14:textFill>
                                  <w14:solidFill>
                                    <w14:srgbClr w14:val="28245A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8245A"/>
                                <w:sz w:val="28"/>
                                <w:szCs w:val="28"/>
                                <w14:textFill>
                                  <w14:solidFill>
                                    <w14:srgbClr w14:val="28245A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Education</w:t>
                            </w:r>
                          </w:p>
                          <w:p w14:paraId="75607D59" w14:textId="77777777" w:rsidR="00640D87" w:rsidRDefault="00000000">
                            <w:pPr>
                              <w:pStyle w:val="NoSpacing"/>
                              <w:rPr>
                                <w:color w:val="28245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8245A"/>
                                <w:sz w:val="20"/>
                                <w:szCs w:val="20"/>
                              </w:rPr>
                              <w:t xml:space="preserve">2021 – </w:t>
                            </w:r>
                            <w:proofErr w:type="spellStart"/>
                            <w:r>
                              <w:rPr>
                                <w:color w:val="28245A"/>
                                <w:sz w:val="20"/>
                                <w:szCs w:val="20"/>
                              </w:rPr>
                              <w:t>Matanta</w:t>
                            </w:r>
                            <w:proofErr w:type="spellEnd"/>
                            <w:r>
                              <w:rPr>
                                <w:color w:val="28245A"/>
                                <w:sz w:val="20"/>
                                <w:szCs w:val="20"/>
                              </w:rPr>
                              <w:t xml:space="preserve"> Secondary School</w:t>
                            </w:r>
                          </w:p>
                          <w:p w14:paraId="11B5C2AF" w14:textId="77777777" w:rsidR="00640D87" w:rsidRDefault="00000000">
                            <w:pPr>
                              <w:pStyle w:val="NoSpacing"/>
                              <w:rPr>
                                <w:color w:val="28245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8245A"/>
                                <w:sz w:val="20"/>
                                <w:szCs w:val="20"/>
                              </w:rPr>
                              <w:t>National Senior Certificate</w:t>
                            </w:r>
                          </w:p>
                          <w:p w14:paraId="04FA7717" w14:textId="77777777" w:rsidR="00640D87" w:rsidRDefault="00640D87">
                            <w:pPr>
                              <w:pStyle w:val="NoSpacing"/>
                              <w:rPr>
                                <w:color w:val="28245A"/>
                                <w:sz w:val="20"/>
                                <w:szCs w:val="20"/>
                              </w:rPr>
                            </w:pPr>
                          </w:p>
                          <w:p w14:paraId="17B753B9" w14:textId="77777777" w:rsidR="00640D87" w:rsidRDefault="00000000">
                            <w:pPr>
                              <w:pStyle w:val="NoSpacing"/>
                              <w:rPr>
                                <w:color w:val="28245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8245A"/>
                                <w:sz w:val="20"/>
                                <w:szCs w:val="20"/>
                              </w:rPr>
                              <w:t>2022- Reach Summit Global</w:t>
                            </w:r>
                          </w:p>
                          <w:p w14:paraId="6F1393AE" w14:textId="77777777" w:rsidR="00640D87" w:rsidRDefault="00000000">
                            <w:pPr>
                              <w:pStyle w:val="NoSpacing"/>
                              <w:rPr>
                                <w:color w:val="28245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8245A"/>
                                <w:sz w:val="20"/>
                                <w:szCs w:val="20"/>
                              </w:rPr>
                              <w:t>IT Technical Support NQF Level 4</w:t>
                            </w:r>
                          </w:p>
                          <w:p w14:paraId="5D15723F" w14:textId="77777777" w:rsidR="00640D87" w:rsidRDefault="00000000">
                            <w:pPr>
                              <w:pStyle w:val="Heading1"/>
                              <w:rPr>
                                <w:color w:val="28245A"/>
                                <w:sz w:val="28"/>
                                <w:szCs w:val="28"/>
                                <w14:textFill>
                                  <w14:solidFill>
                                    <w14:srgbClr w14:val="28245A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8245A"/>
                                <w:sz w:val="28"/>
                                <w:szCs w:val="28"/>
                                <w14:textFill>
                                  <w14:solidFill>
                                    <w14:srgbClr w14:val="28245A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 xml:space="preserve">Online Presence </w:t>
                            </w:r>
                          </w:p>
                          <w:p w14:paraId="1ACCB46E" w14:textId="77777777" w:rsidR="00640D87" w:rsidRDefault="00000000">
                            <w:pPr>
                              <w:pStyle w:val="NoSpacing"/>
                              <w:rPr>
                                <w:color w:val="28245A"/>
                                <w:sz w:val="20"/>
                                <w:szCs w:val="20"/>
                              </w:rPr>
                            </w:pPr>
                            <w:r>
                              <w:t>https://www.linkedin.com/in/jim-bhombela-lebese-3875a6275</w:t>
                            </w:r>
                          </w:p>
                          <w:p w14:paraId="3A3295C3" w14:textId="77777777" w:rsidR="00640D87" w:rsidRDefault="00000000">
                            <w:pPr>
                              <w:pStyle w:val="Heading1"/>
                              <w:rPr>
                                <w:color w:val="28245A"/>
                                <w:sz w:val="28"/>
                                <w:szCs w:val="28"/>
                                <w14:textFill>
                                  <w14:solidFill>
                                    <w14:srgbClr w14:val="28245A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8245A"/>
                                <w:sz w:val="28"/>
                                <w:szCs w:val="28"/>
                                <w14:textFill>
                                  <w14:solidFill>
                                    <w14:srgbClr w14:val="28245A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 xml:space="preserve">Key </w:t>
                            </w:r>
                            <w:r>
                              <w:rPr>
                                <w:b/>
                                <w:bCs/>
                                <w:color w:val="28245A"/>
                                <w:sz w:val="28"/>
                                <w:szCs w:val="28"/>
                                <w14:textFill>
                                  <w14:solidFill>
                                    <w14:srgbClr w14:val="28245A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Skills</w:t>
                            </w:r>
                          </w:p>
                          <w:p w14:paraId="41A81D5A" w14:textId="77777777" w:rsidR="00640D87" w:rsidRDefault="00000000">
                            <w:pPr>
                              <w:pStyle w:val="NoSpacing"/>
                              <w:rPr>
                                <w:color w:val="28245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8245A"/>
                                <w:sz w:val="20"/>
                                <w:szCs w:val="20"/>
                              </w:rPr>
                              <w:t>IT Technician</w:t>
                            </w:r>
                          </w:p>
                          <w:p w14:paraId="697AD26B" w14:textId="77777777" w:rsidR="00640D87" w:rsidRDefault="00000000">
                            <w:pPr>
                              <w:pStyle w:val="NoSpacing"/>
                              <w:rPr>
                                <w:color w:val="28245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8245A"/>
                                <w:sz w:val="20"/>
                                <w:szCs w:val="20"/>
                              </w:rPr>
                              <w:t>Presenting Information</w:t>
                            </w:r>
                          </w:p>
                          <w:p w14:paraId="27E75313" w14:textId="77777777" w:rsidR="00640D87" w:rsidRDefault="00000000">
                            <w:pPr>
                              <w:pStyle w:val="NoSpacing"/>
                              <w:rPr>
                                <w:color w:val="28245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8245A"/>
                                <w:sz w:val="20"/>
                                <w:szCs w:val="20"/>
                              </w:rPr>
                              <w:t>Online Communication and Collaboration</w:t>
                            </w:r>
                          </w:p>
                          <w:p w14:paraId="706AD192" w14:textId="77777777" w:rsidR="00640D87" w:rsidRDefault="00000000">
                            <w:pPr>
                              <w:pStyle w:val="Heading1"/>
                              <w:rPr>
                                <w:color w:val="28245A"/>
                                <w:sz w:val="28"/>
                                <w:szCs w:val="28"/>
                                <w14:textFill>
                                  <w14:solidFill>
                                    <w14:srgbClr w14:val="28245A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8245A"/>
                                <w:sz w:val="28"/>
                                <w:szCs w:val="28"/>
                                <w14:textFill>
                                  <w14:solidFill>
                                    <w14:srgbClr w14:val="28245A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Interests &amp; Hobbies</w:t>
                            </w:r>
                          </w:p>
                          <w:p w14:paraId="4CF6CDCB" w14:textId="77777777" w:rsidR="00640D87" w:rsidRDefault="00000000">
                            <w:pPr>
                              <w:pStyle w:val="NoSpacing"/>
                              <w:rPr>
                                <w:rStyle w:val="Hyperlink"/>
                                <w:color w:val="28245A"/>
                                <w:sz w:val="20"/>
                                <w:szCs w:val="20"/>
                                <w:u w:val="none"/>
                              </w:rPr>
                            </w:pPr>
                            <w:r>
                              <w:rPr>
                                <w:rStyle w:val="Hyperlink"/>
                                <w:color w:val="28245A"/>
                                <w:sz w:val="20"/>
                                <w:szCs w:val="20"/>
                                <w:u w:val="none"/>
                              </w:rPr>
                              <w:t>Reading</w:t>
                            </w:r>
                          </w:p>
                          <w:p w14:paraId="3341B30C" w14:textId="77777777" w:rsidR="00640D87" w:rsidRDefault="00000000">
                            <w:pPr>
                              <w:pStyle w:val="NoSpacing"/>
                              <w:rPr>
                                <w:rStyle w:val="Hyperlink"/>
                                <w:color w:val="28245A"/>
                                <w:sz w:val="20"/>
                                <w:szCs w:val="20"/>
                                <w:u w:val="none"/>
                              </w:rPr>
                            </w:pPr>
                            <w:r>
                              <w:rPr>
                                <w:rStyle w:val="Hyperlink"/>
                                <w:color w:val="28245A"/>
                                <w:sz w:val="20"/>
                                <w:szCs w:val="20"/>
                                <w:u w:val="none"/>
                              </w:rPr>
                              <w:t>Traveling</w:t>
                            </w:r>
                          </w:p>
                          <w:p w14:paraId="35FF4EE7" w14:textId="25F99BAE" w:rsidR="00640D87" w:rsidRDefault="00000000">
                            <w:pPr>
                              <w:pStyle w:val="NoSpacing"/>
                              <w:rPr>
                                <w:rStyle w:val="Hyperlink"/>
                                <w:color w:val="28245A"/>
                                <w:sz w:val="20"/>
                                <w:szCs w:val="20"/>
                                <w:u w:val="none"/>
                              </w:rPr>
                            </w:pPr>
                            <w:r>
                              <w:rPr>
                                <w:rStyle w:val="Hyperlink"/>
                                <w:color w:val="28245A"/>
                                <w:sz w:val="20"/>
                                <w:szCs w:val="20"/>
                                <w:u w:val="none"/>
                              </w:rPr>
                              <w:t>Internet of Things</w:t>
                            </w:r>
                          </w:p>
                          <w:p w14:paraId="66D074FB" w14:textId="4A0E8312" w:rsidR="007026B4" w:rsidRDefault="007026B4">
                            <w:pPr>
                              <w:pStyle w:val="NoSpacing"/>
                              <w:rPr>
                                <w:color w:val="28245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Style w:val="Hyperlink"/>
                                <w:color w:val="28245A"/>
                                <w:sz w:val="20"/>
                                <w:szCs w:val="20"/>
                                <w:u w:val="none"/>
                              </w:rPr>
                              <w:t xml:space="preserve">Exercise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BB457" id="_x0000_s1031" type="#_x0000_t202" style="position:absolute;margin-left:-432.75pt;margin-top:59pt;width:197.25pt;height:586.5pt;z-index:251648000;visibility:visible;mso-wrap-style:square;mso-height-percent:0;mso-wrap-distance-left:9pt;mso-wrap-distance-top:3.6pt;mso-wrap-distance-right:9pt;mso-wrap-distance-bottom:3.6pt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" filled="f" stroked="f">
                <v:textbox>
                  <w:txbxContent>
                    <w:p w14:paraId="163AE3F9" w14:textId="77777777" w:rsidR="00640D87" w:rsidRDefault="00000000">
                      <w:pPr>
                        <w:pStyle w:val="Heading1"/>
                        <w:rPr>
                          <w:color w:val="28245A"/>
                          <w:sz w:val="28"/>
                          <w:szCs w:val="28"/>
                          <w14:textFill>
                            <w14:solidFill>
                              <w14:srgbClr w14:val="28245A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8245A"/>
                          <w:sz w:val="28"/>
                          <w:szCs w:val="28"/>
                          <w14:textFill>
                            <w14:solidFill>
                              <w14:srgbClr w14:val="28245A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Personal Details</w:t>
                      </w:r>
                    </w:p>
                    <w:p w14:paraId="6C4895D4" w14:textId="77777777" w:rsidR="00640D87" w:rsidRDefault="00000000">
                      <w:pPr>
                        <w:pStyle w:val="NoSpacing"/>
                        <w:rPr>
                          <w:b/>
                          <w:bCs/>
                          <w:color w:val="28245A"/>
                          <w:sz w:val="20"/>
                          <w:szCs w:val="20"/>
                          <w:lang w:val="pl-PL"/>
                        </w:rPr>
                      </w:pPr>
                      <w:r>
                        <w:rPr>
                          <w:b/>
                          <w:bCs/>
                          <w:color w:val="28245A"/>
                          <w:sz w:val="20"/>
                          <w:szCs w:val="20"/>
                          <w:lang w:val="pl-PL"/>
                        </w:rPr>
                        <w:t>Date of Birth:</w:t>
                      </w:r>
                      <w:r>
                        <w:rPr>
                          <w:b/>
                          <w:bCs/>
                          <w:color w:val="28245A"/>
                          <w:sz w:val="20"/>
                          <w:szCs w:val="20"/>
                          <w:lang w:val="pl-PL"/>
                        </w:rPr>
                        <w:tab/>
                      </w:r>
                    </w:p>
                    <w:p w14:paraId="37A8E612" w14:textId="77777777" w:rsidR="00640D87" w:rsidRDefault="00000000">
                      <w:pPr>
                        <w:pStyle w:val="NoSpacing"/>
                        <w:rPr>
                          <w:rStyle w:val="Hyperlink"/>
                          <w:color w:val="28245A"/>
                          <w:sz w:val="20"/>
                          <w:szCs w:val="20"/>
                          <w:u w:val="none"/>
                          <w:lang w:val="pl-PL"/>
                        </w:rPr>
                      </w:pPr>
                      <w:r>
                        <w:t>21 May 2004</w:t>
                      </w:r>
                    </w:p>
                    <w:p w14:paraId="658F0459" w14:textId="77777777" w:rsidR="00640D87" w:rsidRDefault="00640D87">
                      <w:pPr>
                        <w:pStyle w:val="NoSpacing"/>
                        <w:rPr>
                          <w:color w:val="28245A"/>
                          <w:sz w:val="20"/>
                          <w:szCs w:val="20"/>
                          <w:lang w:val="pl-PL"/>
                        </w:rPr>
                      </w:pPr>
                    </w:p>
                    <w:p w14:paraId="3AA6B2EF" w14:textId="77777777" w:rsidR="00640D87" w:rsidRDefault="00000000">
                      <w:pPr>
                        <w:pStyle w:val="NoSpacing"/>
                        <w:rPr>
                          <w:rFonts w:ascii="Century Gothic" w:hAnsi="Century Gothic"/>
                          <w:b/>
                          <w:bCs/>
                          <w:color w:val="28245A"/>
                          <w:sz w:val="20"/>
                          <w:szCs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bCs/>
                          <w:color w:val="28245A"/>
                          <w:sz w:val="20"/>
                          <w:szCs w:val="20"/>
                        </w:rPr>
                        <w:t xml:space="preserve">Residential Area: </w:t>
                      </w:r>
                    </w:p>
                    <w:p w14:paraId="282B442E" w14:textId="77777777" w:rsidR="00640D87" w:rsidRDefault="00000000">
                      <w:pPr>
                        <w:pStyle w:val="NoSpacing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24 </w:t>
                      </w:r>
                      <w:proofErr w:type="spellStart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Biccard</w:t>
                      </w:r>
                      <w:proofErr w:type="spellEnd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Street </w:t>
                      </w:r>
                      <w:proofErr w:type="spellStart"/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Braamlofts</w:t>
                      </w:r>
                      <w:proofErr w:type="spellEnd"/>
                    </w:p>
                    <w:p w14:paraId="1EE36BE2" w14:textId="77777777" w:rsidR="00640D87" w:rsidRDefault="00000000">
                      <w:pPr>
                        <w:pStyle w:val="NoSpacing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Campus Africa</w:t>
                      </w:r>
                    </w:p>
                    <w:p w14:paraId="15AE8868" w14:textId="77777777" w:rsidR="00640D87" w:rsidRDefault="00000000">
                      <w:pPr>
                        <w:pStyle w:val="NoSpacing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Johannesburg</w:t>
                      </w:r>
                    </w:p>
                    <w:p w14:paraId="63B3C64F" w14:textId="77777777" w:rsidR="00640D87" w:rsidRDefault="00000000">
                      <w:pPr>
                        <w:pStyle w:val="NoSpacing"/>
                        <w:rPr>
                          <w:rStyle w:val="Hyperlink"/>
                          <w:color w:val="000000" w:themeColor="text1"/>
                          <w:sz w:val="20"/>
                          <w:szCs w:val="20"/>
                          <w:u w:val="none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2001</w:t>
                      </w:r>
                    </w:p>
                    <w:p w14:paraId="02CBBE50" w14:textId="77777777" w:rsidR="00640D87" w:rsidRDefault="00640D87">
                      <w:pPr>
                        <w:pStyle w:val="NoSpacing"/>
                        <w:rPr>
                          <w:rStyle w:val="Hyperlink"/>
                          <w:color w:val="28245A"/>
                          <w:sz w:val="20"/>
                          <w:szCs w:val="20"/>
                          <w:u w:val="none"/>
                          <w:lang w:val="pl-PL"/>
                        </w:rPr>
                      </w:pPr>
                    </w:p>
                    <w:p w14:paraId="5D50AEF8" w14:textId="77777777" w:rsidR="00640D87" w:rsidRDefault="00000000">
                      <w:pPr>
                        <w:pStyle w:val="NoSpacing"/>
                        <w:rPr>
                          <w:rFonts w:ascii="Century Gothic" w:hAnsi="Century Gothic"/>
                          <w:b/>
                          <w:bCs/>
                          <w:color w:val="28245A"/>
                          <w:sz w:val="20"/>
                          <w:szCs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bCs/>
                          <w:color w:val="28245A"/>
                          <w:sz w:val="20"/>
                          <w:szCs w:val="20"/>
                        </w:rPr>
                        <w:t>Languages:</w:t>
                      </w:r>
                    </w:p>
                    <w:p w14:paraId="7B554ADE" w14:textId="77777777" w:rsidR="00640D87" w:rsidRDefault="00000000">
                      <w:pPr>
                        <w:pStyle w:val="NoSpacing"/>
                      </w:pPr>
                      <w:r>
                        <w:t>English</w:t>
                      </w:r>
                    </w:p>
                    <w:p w14:paraId="12261146" w14:textId="77777777" w:rsidR="00640D87" w:rsidRDefault="00000000">
                      <w:pPr>
                        <w:pStyle w:val="NoSpacing"/>
                      </w:pPr>
                      <w:r>
                        <w:t>Sepedi</w:t>
                      </w:r>
                    </w:p>
                    <w:p w14:paraId="59717030" w14:textId="77777777" w:rsidR="00640D87" w:rsidRDefault="00000000">
                      <w:pPr>
                        <w:pStyle w:val="NoSpacing"/>
                        <w:rPr>
                          <w:color w:val="28245A"/>
                          <w:sz w:val="20"/>
                          <w:szCs w:val="20"/>
                        </w:rPr>
                      </w:pPr>
                      <w:proofErr w:type="spellStart"/>
                      <w:r>
                        <w:t>XiTsonga</w:t>
                      </w:r>
                      <w:proofErr w:type="spellEnd"/>
                    </w:p>
                    <w:p w14:paraId="6FE9BF65" w14:textId="77777777" w:rsidR="00640D87" w:rsidRDefault="00000000">
                      <w:pPr>
                        <w:pStyle w:val="Heading1"/>
                        <w:rPr>
                          <w:color w:val="28245A"/>
                          <w:sz w:val="28"/>
                          <w:szCs w:val="28"/>
                          <w14:textFill>
                            <w14:solidFill>
                              <w14:srgbClr w14:val="28245A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8245A"/>
                          <w:sz w:val="28"/>
                          <w:szCs w:val="28"/>
                          <w14:textFill>
                            <w14:solidFill>
                              <w14:srgbClr w14:val="28245A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Education</w:t>
                      </w:r>
                    </w:p>
                    <w:p w14:paraId="75607D59" w14:textId="77777777" w:rsidR="00640D87" w:rsidRDefault="00000000">
                      <w:pPr>
                        <w:pStyle w:val="NoSpacing"/>
                        <w:rPr>
                          <w:color w:val="28245A"/>
                          <w:sz w:val="20"/>
                          <w:szCs w:val="20"/>
                        </w:rPr>
                      </w:pPr>
                      <w:r>
                        <w:rPr>
                          <w:color w:val="28245A"/>
                          <w:sz w:val="20"/>
                          <w:szCs w:val="20"/>
                        </w:rPr>
                        <w:t xml:space="preserve">2021 – </w:t>
                      </w:r>
                      <w:proofErr w:type="spellStart"/>
                      <w:r>
                        <w:rPr>
                          <w:color w:val="28245A"/>
                          <w:sz w:val="20"/>
                          <w:szCs w:val="20"/>
                        </w:rPr>
                        <w:t>Matanta</w:t>
                      </w:r>
                      <w:proofErr w:type="spellEnd"/>
                      <w:r>
                        <w:rPr>
                          <w:color w:val="28245A"/>
                          <w:sz w:val="20"/>
                          <w:szCs w:val="20"/>
                        </w:rPr>
                        <w:t xml:space="preserve"> Secondary School</w:t>
                      </w:r>
                    </w:p>
                    <w:p w14:paraId="11B5C2AF" w14:textId="77777777" w:rsidR="00640D87" w:rsidRDefault="00000000">
                      <w:pPr>
                        <w:pStyle w:val="NoSpacing"/>
                        <w:rPr>
                          <w:color w:val="28245A"/>
                          <w:sz w:val="20"/>
                          <w:szCs w:val="20"/>
                        </w:rPr>
                      </w:pPr>
                      <w:r>
                        <w:rPr>
                          <w:color w:val="28245A"/>
                          <w:sz w:val="20"/>
                          <w:szCs w:val="20"/>
                        </w:rPr>
                        <w:t>National Senior Certificate</w:t>
                      </w:r>
                    </w:p>
                    <w:p w14:paraId="04FA7717" w14:textId="77777777" w:rsidR="00640D87" w:rsidRDefault="00640D87">
                      <w:pPr>
                        <w:pStyle w:val="NoSpacing"/>
                        <w:rPr>
                          <w:color w:val="28245A"/>
                          <w:sz w:val="20"/>
                          <w:szCs w:val="20"/>
                        </w:rPr>
                      </w:pPr>
                    </w:p>
                    <w:p w14:paraId="17B753B9" w14:textId="77777777" w:rsidR="00640D87" w:rsidRDefault="00000000">
                      <w:pPr>
                        <w:pStyle w:val="NoSpacing"/>
                        <w:rPr>
                          <w:color w:val="28245A"/>
                          <w:sz w:val="20"/>
                          <w:szCs w:val="20"/>
                        </w:rPr>
                      </w:pPr>
                      <w:r>
                        <w:rPr>
                          <w:color w:val="28245A"/>
                          <w:sz w:val="20"/>
                          <w:szCs w:val="20"/>
                        </w:rPr>
                        <w:t>2022- Reach Summit Global</w:t>
                      </w:r>
                    </w:p>
                    <w:p w14:paraId="6F1393AE" w14:textId="77777777" w:rsidR="00640D87" w:rsidRDefault="00000000">
                      <w:pPr>
                        <w:pStyle w:val="NoSpacing"/>
                        <w:rPr>
                          <w:color w:val="28245A"/>
                          <w:sz w:val="20"/>
                          <w:szCs w:val="20"/>
                        </w:rPr>
                      </w:pPr>
                      <w:r>
                        <w:rPr>
                          <w:color w:val="28245A"/>
                          <w:sz w:val="20"/>
                          <w:szCs w:val="20"/>
                        </w:rPr>
                        <w:t>IT Technical Support NQF Level 4</w:t>
                      </w:r>
                    </w:p>
                    <w:p w14:paraId="5D15723F" w14:textId="77777777" w:rsidR="00640D87" w:rsidRDefault="00000000">
                      <w:pPr>
                        <w:pStyle w:val="Heading1"/>
                        <w:rPr>
                          <w:color w:val="28245A"/>
                          <w:sz w:val="28"/>
                          <w:szCs w:val="28"/>
                          <w14:textFill>
                            <w14:solidFill>
                              <w14:srgbClr w14:val="28245A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8245A"/>
                          <w:sz w:val="28"/>
                          <w:szCs w:val="28"/>
                          <w14:textFill>
                            <w14:solidFill>
                              <w14:srgbClr w14:val="28245A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 xml:space="preserve">Online Presence </w:t>
                      </w:r>
                    </w:p>
                    <w:p w14:paraId="1ACCB46E" w14:textId="77777777" w:rsidR="00640D87" w:rsidRDefault="00000000">
                      <w:pPr>
                        <w:pStyle w:val="NoSpacing"/>
                        <w:rPr>
                          <w:color w:val="28245A"/>
                          <w:sz w:val="20"/>
                          <w:szCs w:val="20"/>
                        </w:rPr>
                      </w:pPr>
                      <w:r>
                        <w:t>https://www.linkedin.com/in/jim-bhombela-lebese-3875a6275</w:t>
                      </w:r>
                    </w:p>
                    <w:p w14:paraId="3A3295C3" w14:textId="77777777" w:rsidR="00640D87" w:rsidRDefault="00000000">
                      <w:pPr>
                        <w:pStyle w:val="Heading1"/>
                        <w:rPr>
                          <w:color w:val="28245A"/>
                          <w:sz w:val="28"/>
                          <w:szCs w:val="28"/>
                          <w14:textFill>
                            <w14:solidFill>
                              <w14:srgbClr w14:val="28245A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8245A"/>
                          <w:sz w:val="28"/>
                          <w:szCs w:val="28"/>
                          <w14:textFill>
                            <w14:solidFill>
                              <w14:srgbClr w14:val="28245A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 xml:space="preserve">Key </w:t>
                      </w:r>
                      <w:r>
                        <w:rPr>
                          <w:b/>
                          <w:bCs/>
                          <w:color w:val="28245A"/>
                          <w:sz w:val="28"/>
                          <w:szCs w:val="28"/>
                          <w14:textFill>
                            <w14:solidFill>
                              <w14:srgbClr w14:val="28245A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Skills</w:t>
                      </w:r>
                    </w:p>
                    <w:p w14:paraId="41A81D5A" w14:textId="77777777" w:rsidR="00640D87" w:rsidRDefault="00000000">
                      <w:pPr>
                        <w:pStyle w:val="NoSpacing"/>
                        <w:rPr>
                          <w:color w:val="28245A"/>
                          <w:sz w:val="20"/>
                          <w:szCs w:val="20"/>
                        </w:rPr>
                      </w:pPr>
                      <w:r>
                        <w:rPr>
                          <w:color w:val="28245A"/>
                          <w:sz w:val="20"/>
                          <w:szCs w:val="20"/>
                        </w:rPr>
                        <w:t>IT Technician</w:t>
                      </w:r>
                    </w:p>
                    <w:p w14:paraId="697AD26B" w14:textId="77777777" w:rsidR="00640D87" w:rsidRDefault="00000000">
                      <w:pPr>
                        <w:pStyle w:val="NoSpacing"/>
                        <w:rPr>
                          <w:color w:val="28245A"/>
                          <w:sz w:val="20"/>
                          <w:szCs w:val="20"/>
                        </w:rPr>
                      </w:pPr>
                      <w:r>
                        <w:rPr>
                          <w:color w:val="28245A"/>
                          <w:sz w:val="20"/>
                          <w:szCs w:val="20"/>
                        </w:rPr>
                        <w:t>Presenting Information</w:t>
                      </w:r>
                    </w:p>
                    <w:p w14:paraId="27E75313" w14:textId="77777777" w:rsidR="00640D87" w:rsidRDefault="00000000">
                      <w:pPr>
                        <w:pStyle w:val="NoSpacing"/>
                        <w:rPr>
                          <w:color w:val="28245A"/>
                          <w:sz w:val="20"/>
                          <w:szCs w:val="20"/>
                        </w:rPr>
                      </w:pPr>
                      <w:r>
                        <w:rPr>
                          <w:color w:val="28245A"/>
                          <w:sz w:val="20"/>
                          <w:szCs w:val="20"/>
                        </w:rPr>
                        <w:t>Online Communication and Collaboration</w:t>
                      </w:r>
                    </w:p>
                    <w:p w14:paraId="706AD192" w14:textId="77777777" w:rsidR="00640D87" w:rsidRDefault="00000000">
                      <w:pPr>
                        <w:pStyle w:val="Heading1"/>
                        <w:rPr>
                          <w:color w:val="28245A"/>
                          <w:sz w:val="28"/>
                          <w:szCs w:val="28"/>
                          <w14:textFill>
                            <w14:solidFill>
                              <w14:srgbClr w14:val="28245A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8245A"/>
                          <w:sz w:val="28"/>
                          <w:szCs w:val="28"/>
                          <w14:textFill>
                            <w14:solidFill>
                              <w14:srgbClr w14:val="28245A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Interests &amp; Hobbies</w:t>
                      </w:r>
                    </w:p>
                    <w:p w14:paraId="4CF6CDCB" w14:textId="77777777" w:rsidR="00640D87" w:rsidRDefault="00000000">
                      <w:pPr>
                        <w:pStyle w:val="NoSpacing"/>
                        <w:rPr>
                          <w:rStyle w:val="Hyperlink"/>
                          <w:color w:val="28245A"/>
                          <w:sz w:val="20"/>
                          <w:szCs w:val="20"/>
                          <w:u w:val="none"/>
                        </w:rPr>
                      </w:pPr>
                      <w:r>
                        <w:rPr>
                          <w:rStyle w:val="Hyperlink"/>
                          <w:color w:val="28245A"/>
                          <w:sz w:val="20"/>
                          <w:szCs w:val="20"/>
                          <w:u w:val="none"/>
                        </w:rPr>
                        <w:t>Reading</w:t>
                      </w:r>
                    </w:p>
                    <w:p w14:paraId="3341B30C" w14:textId="77777777" w:rsidR="00640D87" w:rsidRDefault="00000000">
                      <w:pPr>
                        <w:pStyle w:val="NoSpacing"/>
                        <w:rPr>
                          <w:rStyle w:val="Hyperlink"/>
                          <w:color w:val="28245A"/>
                          <w:sz w:val="20"/>
                          <w:szCs w:val="20"/>
                          <w:u w:val="none"/>
                        </w:rPr>
                      </w:pPr>
                      <w:r>
                        <w:rPr>
                          <w:rStyle w:val="Hyperlink"/>
                          <w:color w:val="28245A"/>
                          <w:sz w:val="20"/>
                          <w:szCs w:val="20"/>
                          <w:u w:val="none"/>
                        </w:rPr>
                        <w:t>Traveling</w:t>
                      </w:r>
                    </w:p>
                    <w:p w14:paraId="35FF4EE7" w14:textId="25F99BAE" w:rsidR="00640D87" w:rsidRDefault="00000000">
                      <w:pPr>
                        <w:pStyle w:val="NoSpacing"/>
                        <w:rPr>
                          <w:rStyle w:val="Hyperlink"/>
                          <w:color w:val="28245A"/>
                          <w:sz w:val="20"/>
                          <w:szCs w:val="20"/>
                          <w:u w:val="none"/>
                        </w:rPr>
                      </w:pPr>
                      <w:r>
                        <w:rPr>
                          <w:rStyle w:val="Hyperlink"/>
                          <w:color w:val="28245A"/>
                          <w:sz w:val="20"/>
                          <w:szCs w:val="20"/>
                          <w:u w:val="none"/>
                        </w:rPr>
                        <w:t>Internet of Things</w:t>
                      </w:r>
                    </w:p>
                    <w:p w14:paraId="66D074FB" w14:textId="4A0E8312" w:rsidR="007026B4" w:rsidRDefault="007026B4">
                      <w:pPr>
                        <w:pStyle w:val="NoSpacing"/>
                        <w:rPr>
                          <w:color w:val="28245A"/>
                          <w:sz w:val="24"/>
                          <w:szCs w:val="24"/>
                        </w:rPr>
                      </w:pPr>
                      <w:r>
                        <w:rPr>
                          <w:rStyle w:val="Hyperlink"/>
                          <w:color w:val="28245A"/>
                          <w:sz w:val="20"/>
                          <w:szCs w:val="20"/>
                          <w:u w:val="none"/>
                        </w:rPr>
                        <w:t xml:space="preserve">Exercise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B6A04">
        <w:rPr>
          <w:sz w:val="20"/>
          <w:szCs w:val="20"/>
          <w:lang w:val="pl-PL"/>
        </w:rPr>
        <w:tab/>
      </w:r>
      <w:bookmarkEnd w:id="0"/>
    </w:p>
    <w:sectPr w:rsidR="007B6A04" w:rsidRPr="007B6A04">
      <w:pgSz w:w="11906" w:h="16838"/>
      <w:pgMar w:top="720" w:right="720" w:bottom="720" w:left="720" w:header="706" w:footer="706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0B087E" w14:textId="77777777" w:rsidR="00311333" w:rsidRDefault="00311333">
      <w:pPr>
        <w:spacing w:line="240" w:lineRule="auto"/>
      </w:pPr>
      <w:r>
        <w:separator/>
      </w:r>
    </w:p>
  </w:endnote>
  <w:endnote w:type="continuationSeparator" w:id="0">
    <w:p w14:paraId="21CDB1E8" w14:textId="77777777" w:rsidR="00311333" w:rsidRDefault="0031133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9C9FBA" w14:textId="77777777" w:rsidR="00311333" w:rsidRDefault="00311333">
      <w:pPr>
        <w:spacing w:after="0"/>
      </w:pPr>
      <w:r>
        <w:separator/>
      </w:r>
    </w:p>
  </w:footnote>
  <w:footnote w:type="continuationSeparator" w:id="0">
    <w:p w14:paraId="6E18758C" w14:textId="77777777" w:rsidR="00311333" w:rsidRDefault="00311333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865D3"/>
    <w:rsid w:val="00044176"/>
    <w:rsid w:val="001A2A68"/>
    <w:rsid w:val="001A3242"/>
    <w:rsid w:val="0024175C"/>
    <w:rsid w:val="002557CD"/>
    <w:rsid w:val="00267638"/>
    <w:rsid w:val="00286D95"/>
    <w:rsid w:val="00292971"/>
    <w:rsid w:val="002C0F0B"/>
    <w:rsid w:val="002F5044"/>
    <w:rsid w:val="00303D68"/>
    <w:rsid w:val="00311333"/>
    <w:rsid w:val="0034180F"/>
    <w:rsid w:val="003531AA"/>
    <w:rsid w:val="00353D1B"/>
    <w:rsid w:val="00361F68"/>
    <w:rsid w:val="00365FCE"/>
    <w:rsid w:val="0036626F"/>
    <w:rsid w:val="00432F8C"/>
    <w:rsid w:val="00446183"/>
    <w:rsid w:val="004865D3"/>
    <w:rsid w:val="004A157E"/>
    <w:rsid w:val="004D54F2"/>
    <w:rsid w:val="00542B8E"/>
    <w:rsid w:val="0055638E"/>
    <w:rsid w:val="0057479E"/>
    <w:rsid w:val="005B5C9E"/>
    <w:rsid w:val="005E3256"/>
    <w:rsid w:val="00640D87"/>
    <w:rsid w:val="00674B9C"/>
    <w:rsid w:val="00691793"/>
    <w:rsid w:val="006B38BA"/>
    <w:rsid w:val="006C0726"/>
    <w:rsid w:val="006D01EB"/>
    <w:rsid w:val="006F4FD4"/>
    <w:rsid w:val="007021AE"/>
    <w:rsid w:val="007026B4"/>
    <w:rsid w:val="0072615F"/>
    <w:rsid w:val="0073683E"/>
    <w:rsid w:val="007A55E1"/>
    <w:rsid w:val="007B6A04"/>
    <w:rsid w:val="00804FC0"/>
    <w:rsid w:val="00814149"/>
    <w:rsid w:val="008318AF"/>
    <w:rsid w:val="00843CAD"/>
    <w:rsid w:val="00853E47"/>
    <w:rsid w:val="00873A07"/>
    <w:rsid w:val="00916FAC"/>
    <w:rsid w:val="00973672"/>
    <w:rsid w:val="009866F4"/>
    <w:rsid w:val="009C3199"/>
    <w:rsid w:val="00A04ADF"/>
    <w:rsid w:val="00AA22C2"/>
    <w:rsid w:val="00B145DC"/>
    <w:rsid w:val="00B31EEB"/>
    <w:rsid w:val="00BF5397"/>
    <w:rsid w:val="00C240A6"/>
    <w:rsid w:val="00C77405"/>
    <w:rsid w:val="00CA19DA"/>
    <w:rsid w:val="00CD109A"/>
    <w:rsid w:val="00D14EA6"/>
    <w:rsid w:val="00D22739"/>
    <w:rsid w:val="00E05967"/>
    <w:rsid w:val="00E969EB"/>
    <w:rsid w:val="00EB5097"/>
    <w:rsid w:val="00EF7D2B"/>
    <w:rsid w:val="00F5276F"/>
    <w:rsid w:val="00F96005"/>
    <w:rsid w:val="00FA06F5"/>
    <w:rsid w:val="00FF59E1"/>
    <w:rsid w:val="072672BB"/>
    <w:rsid w:val="218E25CD"/>
    <w:rsid w:val="3F5922D5"/>
    <w:rsid w:val="423D7419"/>
    <w:rsid w:val="63626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,"/>
  <w14:docId w14:val="021A262B"/>
  <w15:docId w15:val="{057DA98C-7D81-4DFE-9094-8217591283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ZA" w:eastAsia="en-Z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4" w:space="1" w:color="262626" w:themeColor="text1" w:themeTint="D9"/>
      </w:pBdr>
      <w:spacing w:before="240" w:after="240"/>
      <w:outlineLvl w:val="0"/>
    </w:pPr>
    <w:rPr>
      <w:rFonts w:ascii="Arial Black" w:eastAsiaTheme="majorEastAsia" w:hAnsi="Arial Black" w:cstheme="majorBidi"/>
      <w:color w:val="262626" w:themeColor="text1" w:themeTint="D9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Arial Black" w:eastAsiaTheme="majorEastAsia" w:hAnsi="Arial Black" w:cstheme="majorBidi"/>
      <w:color w:val="262626" w:themeColor="text1" w:themeTint="D9"/>
      <w:sz w:val="32"/>
      <w:szCs w:val="32"/>
    </w:rPr>
  </w:style>
  <w:style w:type="paragraph" w:styleId="NoSpacing">
    <w:name w:val="No Spacing"/>
    <w:link w:val="NoSpacingChar"/>
    <w:uiPriority w:val="1"/>
    <w:qFormat/>
    <w:rPr>
      <w:sz w:val="22"/>
      <w:szCs w:val="22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NoSpacingChar">
    <w:name w:val="No Spacing Char"/>
    <w:basedOn w:val="DefaultParagraphFont"/>
    <w:link w:val="NoSpacing"/>
    <w:uiPriority w:val="1"/>
    <w:qFormat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mailto:Claire.Almond@angloamerican.com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mailto:kefiloe.mphye@capaciti.org.z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mailto:Claire.Almond@angloamerican.com" TargetMode="Externa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kefiloe.mphye@capaciti.org.za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20220412_CapaCiTi_Candidate%20Resume.2Pager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blipFill dpi="0" rotWithShape="1">
          <a:blip xmlns:r="http://schemas.openxmlformats.org/officeDocument/2006/relationships" r:embed="rId1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  <a:ln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txDef>
      <a:spPr bwMode="auto">
        <a:solidFill>
          <a:srgbClr val="FFFFFF"/>
        </a:solidFill>
        <a:ln w="9525">
          <a:noFill/>
          <a:miter lim="800000"/>
        </a:ln>
      </a:spPr>
      <a:bodyPr rot="0" vert="horz" wrap="square" lIns="91440" tIns="45720" rIns="91440" bIns="45720" anchor="t" anchorCtr="0"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5AE75295-0C31-4EFF-829F-FE0CD7BF517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20220412_CapaCiTi_Candidate Resume.2Pager</Template>
  <TotalTime>163</TotalTime>
  <Pages>1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Jim Bhombela  Lebese</dc:creator>
  <cp:lastModifiedBy>Jim Lebese</cp:lastModifiedBy>
  <cp:revision>7</cp:revision>
  <cp:lastPrinted>2020-03-30T19:49:00Z</cp:lastPrinted>
  <dcterms:created xsi:type="dcterms:W3CDTF">2023-06-01T14:42:00Z</dcterms:created>
  <dcterms:modified xsi:type="dcterms:W3CDTF">2023-06-02T09:05:00Z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789133C022204DAAB88F3388BA7C5940</vt:lpwstr>
  </property>
</Properties>
</file>